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"/>
        <w:gridCol w:w="563"/>
        <w:gridCol w:w="713"/>
        <w:gridCol w:w="553"/>
        <w:gridCol w:w="289"/>
        <w:gridCol w:w="8"/>
        <w:gridCol w:w="709"/>
        <w:gridCol w:w="284"/>
        <w:gridCol w:w="1122"/>
        <w:gridCol w:w="428"/>
        <w:gridCol w:w="567"/>
        <w:gridCol w:w="434"/>
        <w:gridCol w:w="983"/>
        <w:gridCol w:w="154"/>
        <w:gridCol w:w="282"/>
        <w:gridCol w:w="278"/>
        <w:gridCol w:w="775"/>
        <w:gridCol w:w="1069"/>
        <w:gridCol w:w="6"/>
      </w:tblGrid>
      <w:tr w:rsidR="00130034" w:rsidTr="0016127E">
        <w:trPr>
          <w:gridAfter w:val="1"/>
          <w:wAfter w:w="6" w:type="dxa"/>
          <w:cantSplit/>
          <w:trHeight w:hRule="exact" w:val="567"/>
          <w:jc w:val="center"/>
        </w:trPr>
        <w:tc>
          <w:tcPr>
            <w:tcW w:w="2261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130034" w:rsidRPr="00841F78" w:rsidRDefault="00130034" w:rsidP="00CA1EFC">
            <w:pPr>
              <w:widowControl/>
              <w:jc w:val="left"/>
              <w:rPr>
                <w:bCs/>
                <w:sz w:val="20"/>
                <w:szCs w:val="20"/>
              </w:rPr>
            </w:pPr>
            <w:r w:rsidRPr="00CA1EFC">
              <w:rPr>
                <w:rFonts w:hint="eastAsia"/>
                <w:bCs/>
                <w:sz w:val="18"/>
                <w:szCs w:val="18"/>
              </w:rPr>
              <w:t>申请人（签名</w:t>
            </w:r>
            <w:r w:rsidRPr="00CA1EFC">
              <w:rPr>
                <w:rFonts w:hint="eastAsia"/>
                <w:bCs/>
                <w:sz w:val="18"/>
                <w:szCs w:val="18"/>
              </w:rPr>
              <w:t>/</w:t>
            </w:r>
            <w:r w:rsidRPr="00CA1EFC">
              <w:rPr>
                <w:rFonts w:hint="eastAsia"/>
                <w:bCs/>
                <w:sz w:val="18"/>
                <w:szCs w:val="18"/>
              </w:rPr>
              <w:t>日期）</w:t>
            </w:r>
            <w:r w:rsidRPr="00CA1EFC">
              <w:rPr>
                <w:rFonts w:hint="eastAsia"/>
                <w:bCs/>
                <w:sz w:val="18"/>
                <w:szCs w:val="18"/>
              </w:rPr>
              <w:t xml:space="preserve"> </w:t>
            </w:r>
            <w:r w:rsidRPr="00841F78">
              <w:rPr>
                <w:rFonts w:hint="eastAsia"/>
                <w:bCs/>
                <w:sz w:val="20"/>
                <w:szCs w:val="20"/>
              </w:rPr>
              <w:t xml:space="preserve">  </w:t>
            </w:r>
          </w:p>
          <w:p w:rsidR="00130034" w:rsidRPr="009F48DB" w:rsidRDefault="00130034" w:rsidP="00301B00">
            <w:pPr>
              <w:widowControl/>
              <w:rPr>
                <w:bCs/>
              </w:rPr>
            </w:pPr>
            <w:r>
              <w:rPr>
                <w:rFonts w:hint="eastAsia"/>
                <w:bCs/>
                <w:sz w:val="18"/>
                <w:szCs w:val="18"/>
              </w:rPr>
              <w:t>A</w:t>
            </w:r>
            <w:r w:rsidRPr="002E5292">
              <w:rPr>
                <w:bCs/>
                <w:sz w:val="18"/>
                <w:szCs w:val="18"/>
              </w:rPr>
              <w:t>pplicant</w:t>
            </w:r>
            <w:r w:rsidRPr="002E5292">
              <w:rPr>
                <w:rFonts w:hint="eastAsia"/>
                <w:bCs/>
                <w:sz w:val="18"/>
                <w:szCs w:val="18"/>
              </w:rPr>
              <w:t xml:space="preserve"> </w:t>
            </w:r>
            <w:r w:rsidRPr="00076C48">
              <w:rPr>
                <w:rFonts w:hint="eastAsia"/>
                <w:bCs/>
                <w:sz w:val="18"/>
                <w:szCs w:val="18"/>
              </w:rPr>
              <w:t>(</w:t>
            </w:r>
            <w:proofErr w:type="spellStart"/>
            <w:r w:rsidRPr="00076C48">
              <w:rPr>
                <w:rFonts w:hint="eastAsia"/>
                <w:bCs/>
                <w:sz w:val="18"/>
                <w:szCs w:val="18"/>
              </w:rPr>
              <w:t>Signature&amp;Date</w:t>
            </w:r>
            <w:proofErr w:type="spellEnd"/>
            <w:r w:rsidRPr="00076C48">
              <w:rPr>
                <w:rFonts w:hint="eastAsia"/>
                <w:bCs/>
                <w:sz w:val="18"/>
                <w:szCs w:val="18"/>
              </w:rPr>
              <w:t>)</w:t>
            </w:r>
          </w:p>
        </w:tc>
        <w:tc>
          <w:tcPr>
            <w:tcW w:w="1290" w:type="dxa"/>
            <w:gridSpan w:val="4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130034" w:rsidRDefault="00130034">
            <w:pPr>
              <w:widowControl/>
              <w:jc w:val="left"/>
              <w:rPr>
                <w:bCs/>
              </w:rPr>
            </w:pPr>
          </w:p>
          <w:p w:rsidR="00130034" w:rsidRPr="009F48DB" w:rsidRDefault="00130034" w:rsidP="006B51D2">
            <w:pPr>
              <w:widowControl/>
              <w:rPr>
                <w:bCs/>
              </w:rPr>
            </w:pPr>
          </w:p>
        </w:tc>
        <w:tc>
          <w:tcPr>
            <w:tcW w:w="112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130034" w:rsidRPr="00076C48" w:rsidRDefault="00130034" w:rsidP="00301B00">
            <w:pPr>
              <w:widowControl/>
              <w:jc w:val="left"/>
              <w:rPr>
                <w:bCs/>
                <w:sz w:val="18"/>
                <w:szCs w:val="18"/>
              </w:rPr>
            </w:pPr>
            <w:r w:rsidRPr="00076C48">
              <w:rPr>
                <w:rFonts w:hint="eastAsia"/>
                <w:bCs/>
                <w:sz w:val="18"/>
                <w:szCs w:val="18"/>
              </w:rPr>
              <w:t>所属部门</w:t>
            </w:r>
          </w:p>
          <w:p w:rsidR="00130034" w:rsidRPr="009F48DB" w:rsidRDefault="00130034" w:rsidP="00301B00">
            <w:pPr>
              <w:widowControl/>
              <w:rPr>
                <w:bCs/>
              </w:rPr>
            </w:pPr>
            <w:r w:rsidRPr="00076C48">
              <w:rPr>
                <w:rFonts w:hint="eastAsia"/>
                <w:bCs/>
                <w:sz w:val="18"/>
                <w:szCs w:val="18"/>
              </w:rPr>
              <w:t>D</w:t>
            </w:r>
            <w:r w:rsidRPr="00076C48">
              <w:rPr>
                <w:bCs/>
                <w:sz w:val="18"/>
                <w:szCs w:val="18"/>
              </w:rPr>
              <w:t>epartment</w:t>
            </w:r>
          </w:p>
        </w:tc>
        <w:tc>
          <w:tcPr>
            <w:tcW w:w="1429" w:type="dxa"/>
            <w:gridSpan w:val="3"/>
            <w:tcBorders>
              <w:top w:val="single" w:sz="6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30034" w:rsidRPr="009F48DB" w:rsidRDefault="00130034" w:rsidP="005F3728">
            <w:pPr>
              <w:widowControl/>
              <w:rPr>
                <w:bCs/>
              </w:rPr>
            </w:pPr>
          </w:p>
        </w:tc>
        <w:tc>
          <w:tcPr>
            <w:tcW w:w="1137" w:type="dxa"/>
            <w:gridSpan w:val="2"/>
            <w:tcBorders>
              <w:top w:val="single" w:sz="6" w:space="0" w:color="auto"/>
              <w:left w:val="single" w:sz="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30034" w:rsidRPr="00076C48" w:rsidRDefault="00130034" w:rsidP="00A45736">
            <w:pPr>
              <w:widowControl/>
              <w:jc w:val="left"/>
              <w:rPr>
                <w:bCs/>
                <w:sz w:val="18"/>
                <w:szCs w:val="18"/>
              </w:rPr>
            </w:pPr>
            <w:r w:rsidRPr="00076C48">
              <w:rPr>
                <w:rFonts w:hint="eastAsia"/>
                <w:bCs/>
                <w:sz w:val="18"/>
                <w:szCs w:val="18"/>
              </w:rPr>
              <w:t>职位</w:t>
            </w:r>
          </w:p>
          <w:p w:rsidR="00130034" w:rsidRPr="009F48DB" w:rsidRDefault="00130034" w:rsidP="00A45736">
            <w:pPr>
              <w:widowControl/>
              <w:rPr>
                <w:bCs/>
              </w:rPr>
            </w:pPr>
            <w:r>
              <w:rPr>
                <w:rFonts w:hint="eastAsia"/>
                <w:bCs/>
                <w:sz w:val="18"/>
                <w:szCs w:val="18"/>
              </w:rPr>
              <w:t>P</w:t>
            </w:r>
            <w:r w:rsidRPr="00076C48">
              <w:rPr>
                <w:bCs/>
                <w:sz w:val="18"/>
                <w:szCs w:val="18"/>
              </w:rPr>
              <w:t>osition</w:t>
            </w:r>
          </w:p>
          <w:p w:rsidR="00130034" w:rsidRDefault="00130034">
            <w:pPr>
              <w:widowControl/>
              <w:jc w:val="left"/>
              <w:rPr>
                <w:bCs/>
              </w:rPr>
            </w:pPr>
          </w:p>
          <w:p w:rsidR="00130034" w:rsidRPr="009F48DB" w:rsidRDefault="00130034" w:rsidP="00A45736">
            <w:pPr>
              <w:widowControl/>
              <w:rPr>
                <w:bCs/>
              </w:rPr>
            </w:pPr>
          </w:p>
        </w:tc>
        <w:tc>
          <w:tcPr>
            <w:tcW w:w="2404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30034" w:rsidRDefault="00130034">
            <w:pPr>
              <w:widowControl/>
              <w:jc w:val="left"/>
              <w:rPr>
                <w:bCs/>
              </w:rPr>
            </w:pPr>
          </w:p>
          <w:p w:rsidR="00130034" w:rsidRDefault="00130034">
            <w:pPr>
              <w:widowControl/>
              <w:jc w:val="left"/>
              <w:rPr>
                <w:bCs/>
              </w:rPr>
            </w:pPr>
          </w:p>
          <w:p w:rsidR="00130034" w:rsidRDefault="00130034">
            <w:pPr>
              <w:widowControl/>
              <w:jc w:val="left"/>
              <w:rPr>
                <w:bCs/>
              </w:rPr>
            </w:pPr>
          </w:p>
          <w:p w:rsidR="00130034" w:rsidRPr="009F48DB" w:rsidRDefault="00130034" w:rsidP="00130034">
            <w:pPr>
              <w:widowControl/>
              <w:rPr>
                <w:bCs/>
              </w:rPr>
            </w:pPr>
          </w:p>
        </w:tc>
      </w:tr>
      <w:tr w:rsidR="00B95681" w:rsidTr="0016127E">
        <w:trPr>
          <w:gridAfter w:val="1"/>
          <w:wAfter w:w="6" w:type="dxa"/>
          <w:cantSplit/>
          <w:trHeight w:val="283"/>
          <w:jc w:val="center"/>
        </w:trPr>
        <w:tc>
          <w:tcPr>
            <w:tcW w:w="9643" w:type="dxa"/>
            <w:gridSpan w:val="18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95681" w:rsidRDefault="001F3F58" w:rsidP="00D30322">
            <w:pPr>
              <w:widowControl/>
              <w:jc w:val="center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请在下面勾选所需开通</w:t>
            </w:r>
            <w:r w:rsidR="00921CBC">
              <w:rPr>
                <w:rFonts w:hint="eastAsia"/>
                <w:bCs/>
                <w:sz w:val="18"/>
              </w:rPr>
              <w:t>或关闭</w:t>
            </w:r>
            <w:r>
              <w:rPr>
                <w:rFonts w:hint="eastAsia"/>
                <w:bCs/>
                <w:sz w:val="18"/>
              </w:rPr>
              <w:t>的门禁权限</w:t>
            </w:r>
            <w:r>
              <w:rPr>
                <w:rFonts w:hint="eastAsia"/>
                <w:bCs/>
                <w:sz w:val="18"/>
              </w:rPr>
              <w:t>(</w:t>
            </w:r>
            <w:r>
              <w:rPr>
                <w:bCs/>
                <w:sz w:val="18"/>
              </w:rPr>
              <w:t xml:space="preserve">Please tick </w:t>
            </w:r>
            <w:r w:rsidRPr="00EC1542">
              <w:rPr>
                <w:bCs/>
                <w:sz w:val="18"/>
              </w:rPr>
              <w:t>the required access control permission below</w:t>
            </w:r>
            <w:r>
              <w:rPr>
                <w:rFonts w:hint="eastAsia"/>
                <w:bCs/>
                <w:sz w:val="18"/>
              </w:rPr>
              <w:t>)</w:t>
            </w:r>
          </w:p>
        </w:tc>
      </w:tr>
      <w:tr w:rsidR="00130034" w:rsidRPr="006B51D2" w:rsidTr="0016127E">
        <w:trPr>
          <w:gridAfter w:val="1"/>
          <w:wAfter w:w="6" w:type="dxa"/>
          <w:cantSplit/>
          <w:trHeight w:val="397"/>
          <w:jc w:val="center"/>
        </w:trPr>
        <w:tc>
          <w:tcPr>
            <w:tcW w:w="995" w:type="dxa"/>
            <w:gridSpan w:val="2"/>
            <w:tcBorders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EB7331" w:rsidRPr="005D39CF" w:rsidRDefault="00EB7331" w:rsidP="006B51D2">
            <w:pPr>
              <w:widowControl/>
              <w:jc w:val="center"/>
              <w:rPr>
                <w:bCs/>
                <w:sz w:val="13"/>
                <w:szCs w:val="13"/>
              </w:rPr>
            </w:pPr>
            <w:r w:rsidRPr="005D39CF">
              <w:rPr>
                <w:rFonts w:hint="eastAsia"/>
                <w:bCs/>
                <w:sz w:val="13"/>
                <w:szCs w:val="13"/>
              </w:rPr>
              <w:t>门禁编号</w:t>
            </w:r>
          </w:p>
          <w:p w:rsidR="00EB7331" w:rsidRPr="006B51D2" w:rsidRDefault="00EB7331" w:rsidP="006B51D2">
            <w:pPr>
              <w:widowControl/>
              <w:jc w:val="center"/>
              <w:rPr>
                <w:bCs/>
                <w:sz w:val="16"/>
              </w:rPr>
            </w:pPr>
            <w:r w:rsidRPr="005D39CF">
              <w:rPr>
                <w:rFonts w:hint="eastAsia"/>
                <w:bCs/>
                <w:sz w:val="13"/>
                <w:szCs w:val="13"/>
              </w:rPr>
              <w:t>Access Control No.</w:t>
            </w:r>
          </w:p>
        </w:tc>
        <w:tc>
          <w:tcPr>
            <w:tcW w:w="15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7331" w:rsidRPr="005D39CF" w:rsidRDefault="00EB7331" w:rsidP="006B51D2">
            <w:pPr>
              <w:widowControl/>
              <w:jc w:val="center"/>
              <w:rPr>
                <w:bCs/>
                <w:sz w:val="13"/>
                <w:szCs w:val="13"/>
              </w:rPr>
            </w:pPr>
            <w:r w:rsidRPr="005D39CF">
              <w:rPr>
                <w:rFonts w:hint="eastAsia"/>
                <w:bCs/>
                <w:sz w:val="13"/>
                <w:szCs w:val="13"/>
              </w:rPr>
              <w:t>房间号</w:t>
            </w:r>
          </w:p>
          <w:p w:rsidR="00EB7331" w:rsidRPr="005D39CF" w:rsidRDefault="00EB7331" w:rsidP="006B51D2">
            <w:pPr>
              <w:widowControl/>
              <w:jc w:val="center"/>
              <w:rPr>
                <w:bCs/>
                <w:sz w:val="13"/>
                <w:szCs w:val="13"/>
              </w:rPr>
            </w:pPr>
            <w:r w:rsidRPr="005D39CF">
              <w:rPr>
                <w:rFonts w:hint="eastAsia"/>
                <w:bCs/>
                <w:sz w:val="13"/>
                <w:szCs w:val="13"/>
              </w:rPr>
              <w:t>Room No.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EB7331" w:rsidRDefault="00EB7331" w:rsidP="006B51D2">
            <w:pPr>
              <w:widowControl/>
              <w:jc w:val="center"/>
              <w:rPr>
                <w:bCs/>
                <w:sz w:val="13"/>
                <w:szCs w:val="13"/>
              </w:rPr>
            </w:pPr>
            <w:r w:rsidRPr="005D39CF">
              <w:rPr>
                <w:rFonts w:hint="eastAsia"/>
                <w:bCs/>
                <w:sz w:val="13"/>
                <w:szCs w:val="13"/>
              </w:rPr>
              <w:t>责任人</w:t>
            </w:r>
          </w:p>
          <w:p w:rsidR="004A3272" w:rsidRPr="005D39CF" w:rsidRDefault="004A3272" w:rsidP="006B51D2">
            <w:pPr>
              <w:widowControl/>
              <w:jc w:val="center"/>
              <w:rPr>
                <w:bCs/>
                <w:sz w:val="13"/>
                <w:szCs w:val="13"/>
              </w:rPr>
            </w:pPr>
            <w:r>
              <w:rPr>
                <w:rFonts w:hint="eastAsia"/>
                <w:bCs/>
                <w:sz w:val="13"/>
                <w:szCs w:val="13"/>
              </w:rPr>
              <w:t>P</w:t>
            </w:r>
            <w:r w:rsidRPr="004A3272">
              <w:rPr>
                <w:bCs/>
                <w:sz w:val="13"/>
                <w:szCs w:val="13"/>
              </w:rPr>
              <w:t>erson in charge</w:t>
            </w:r>
          </w:p>
        </w:tc>
        <w:tc>
          <w:tcPr>
            <w:tcW w:w="1406" w:type="dxa"/>
            <w:gridSpan w:val="2"/>
            <w:tcBorders>
              <w:right w:val="single" w:sz="4" w:space="0" w:color="auto"/>
            </w:tcBorders>
            <w:vAlign w:val="center"/>
          </w:tcPr>
          <w:p w:rsidR="00EB7331" w:rsidRPr="005D39CF" w:rsidRDefault="00EB7331" w:rsidP="00287351">
            <w:pPr>
              <w:widowControl/>
              <w:jc w:val="center"/>
              <w:rPr>
                <w:bCs/>
                <w:sz w:val="13"/>
                <w:szCs w:val="13"/>
              </w:rPr>
            </w:pPr>
            <w:r w:rsidRPr="005D39CF">
              <w:rPr>
                <w:rFonts w:hint="eastAsia"/>
                <w:bCs/>
                <w:sz w:val="13"/>
                <w:szCs w:val="13"/>
              </w:rPr>
              <w:t>签名</w:t>
            </w:r>
            <w:r w:rsidRPr="005D39CF">
              <w:rPr>
                <w:rFonts w:hint="eastAsia"/>
                <w:bCs/>
                <w:sz w:val="13"/>
                <w:szCs w:val="13"/>
              </w:rPr>
              <w:t>/</w:t>
            </w:r>
            <w:r w:rsidRPr="005D39CF">
              <w:rPr>
                <w:rFonts w:hint="eastAsia"/>
                <w:bCs/>
                <w:sz w:val="13"/>
                <w:szCs w:val="13"/>
              </w:rPr>
              <w:t>日期</w:t>
            </w:r>
          </w:p>
          <w:p w:rsidR="00EB7331" w:rsidRPr="005D39CF" w:rsidRDefault="00EB7331" w:rsidP="002A6304">
            <w:pPr>
              <w:widowControl/>
              <w:jc w:val="center"/>
              <w:rPr>
                <w:bCs/>
                <w:sz w:val="13"/>
                <w:szCs w:val="13"/>
              </w:rPr>
            </w:pPr>
            <w:proofErr w:type="spellStart"/>
            <w:r w:rsidRPr="005D39CF">
              <w:rPr>
                <w:bCs/>
                <w:sz w:val="13"/>
                <w:szCs w:val="13"/>
              </w:rPr>
              <w:t>Signature&amp;Date</w:t>
            </w:r>
            <w:proofErr w:type="spellEnd"/>
          </w:p>
        </w:tc>
        <w:tc>
          <w:tcPr>
            <w:tcW w:w="995" w:type="dxa"/>
            <w:gridSpan w:val="2"/>
            <w:tcBorders>
              <w:right w:val="single" w:sz="4" w:space="0" w:color="auto"/>
            </w:tcBorders>
            <w:vAlign w:val="center"/>
          </w:tcPr>
          <w:p w:rsidR="00EB7331" w:rsidRPr="005D39CF" w:rsidRDefault="00EB7331" w:rsidP="009571F4">
            <w:pPr>
              <w:widowControl/>
              <w:jc w:val="center"/>
              <w:rPr>
                <w:bCs/>
                <w:sz w:val="13"/>
                <w:szCs w:val="13"/>
              </w:rPr>
            </w:pPr>
            <w:r w:rsidRPr="005D39CF">
              <w:rPr>
                <w:rFonts w:hint="eastAsia"/>
                <w:bCs/>
                <w:sz w:val="13"/>
                <w:szCs w:val="13"/>
              </w:rPr>
              <w:t>门禁编号</w:t>
            </w:r>
          </w:p>
          <w:p w:rsidR="00EB7331" w:rsidRPr="005D39CF" w:rsidRDefault="00EB7331" w:rsidP="009571F4">
            <w:pPr>
              <w:widowControl/>
              <w:jc w:val="center"/>
              <w:rPr>
                <w:bCs/>
                <w:sz w:val="13"/>
                <w:szCs w:val="13"/>
              </w:rPr>
            </w:pPr>
            <w:r w:rsidRPr="005D39CF">
              <w:rPr>
                <w:bCs/>
                <w:sz w:val="13"/>
                <w:szCs w:val="13"/>
              </w:rPr>
              <w:t>Access Control No.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vAlign w:val="center"/>
          </w:tcPr>
          <w:p w:rsidR="00EB7331" w:rsidRPr="005D39CF" w:rsidRDefault="00EB7331" w:rsidP="00DB7252">
            <w:pPr>
              <w:widowControl/>
              <w:jc w:val="center"/>
              <w:rPr>
                <w:bCs/>
                <w:sz w:val="13"/>
                <w:szCs w:val="13"/>
              </w:rPr>
            </w:pPr>
            <w:r w:rsidRPr="005D39CF">
              <w:rPr>
                <w:rFonts w:hint="eastAsia"/>
                <w:bCs/>
                <w:sz w:val="13"/>
                <w:szCs w:val="13"/>
              </w:rPr>
              <w:t>房间号</w:t>
            </w:r>
          </w:p>
          <w:p w:rsidR="00EB7331" w:rsidRPr="005D39CF" w:rsidRDefault="00EB7331" w:rsidP="00DB7252">
            <w:pPr>
              <w:widowControl/>
              <w:jc w:val="center"/>
              <w:rPr>
                <w:bCs/>
                <w:sz w:val="13"/>
                <w:szCs w:val="13"/>
              </w:rPr>
            </w:pPr>
            <w:r w:rsidRPr="005D39CF">
              <w:rPr>
                <w:bCs/>
                <w:sz w:val="13"/>
                <w:szCs w:val="13"/>
              </w:rPr>
              <w:t>Room No.</w:t>
            </w:r>
          </w:p>
        </w:tc>
        <w:tc>
          <w:tcPr>
            <w:tcW w:w="714" w:type="dxa"/>
            <w:gridSpan w:val="3"/>
            <w:tcBorders>
              <w:right w:val="single" w:sz="4" w:space="0" w:color="auto"/>
            </w:tcBorders>
            <w:vAlign w:val="center"/>
          </w:tcPr>
          <w:p w:rsidR="00EB7331" w:rsidRDefault="00EB7331" w:rsidP="00083BC6">
            <w:pPr>
              <w:widowControl/>
              <w:jc w:val="center"/>
              <w:rPr>
                <w:bCs/>
                <w:sz w:val="13"/>
                <w:szCs w:val="13"/>
              </w:rPr>
            </w:pPr>
            <w:r w:rsidRPr="005D39CF">
              <w:rPr>
                <w:rFonts w:hint="eastAsia"/>
                <w:bCs/>
                <w:sz w:val="13"/>
                <w:szCs w:val="13"/>
              </w:rPr>
              <w:t>责任人</w:t>
            </w:r>
          </w:p>
          <w:p w:rsidR="00A2133A" w:rsidRPr="005D39CF" w:rsidRDefault="00A2133A" w:rsidP="00083BC6">
            <w:pPr>
              <w:widowControl/>
              <w:jc w:val="center"/>
              <w:rPr>
                <w:bCs/>
                <w:sz w:val="13"/>
                <w:szCs w:val="13"/>
              </w:rPr>
            </w:pPr>
            <w:r>
              <w:rPr>
                <w:rFonts w:hint="eastAsia"/>
                <w:bCs/>
                <w:sz w:val="13"/>
                <w:szCs w:val="13"/>
              </w:rPr>
              <w:t>P</w:t>
            </w:r>
            <w:r w:rsidRPr="004A3272">
              <w:rPr>
                <w:bCs/>
                <w:sz w:val="13"/>
                <w:szCs w:val="13"/>
              </w:rPr>
              <w:t>erson in charge</w:t>
            </w:r>
          </w:p>
        </w:tc>
        <w:tc>
          <w:tcPr>
            <w:tcW w:w="1844" w:type="dxa"/>
            <w:gridSpan w:val="2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EB7331" w:rsidRPr="005D39CF" w:rsidRDefault="00EB7331" w:rsidP="00083BC6">
            <w:pPr>
              <w:widowControl/>
              <w:jc w:val="center"/>
              <w:rPr>
                <w:bCs/>
                <w:sz w:val="13"/>
                <w:szCs w:val="13"/>
              </w:rPr>
            </w:pPr>
            <w:r w:rsidRPr="005D39CF">
              <w:rPr>
                <w:rFonts w:hint="eastAsia"/>
                <w:bCs/>
                <w:sz w:val="13"/>
                <w:szCs w:val="13"/>
              </w:rPr>
              <w:t>签名</w:t>
            </w:r>
            <w:r w:rsidRPr="005D39CF">
              <w:rPr>
                <w:rFonts w:hint="eastAsia"/>
                <w:bCs/>
                <w:sz w:val="13"/>
                <w:szCs w:val="13"/>
              </w:rPr>
              <w:t>/</w:t>
            </w:r>
            <w:r w:rsidRPr="005D39CF">
              <w:rPr>
                <w:rFonts w:hint="eastAsia"/>
                <w:bCs/>
                <w:sz w:val="13"/>
                <w:szCs w:val="13"/>
              </w:rPr>
              <w:t>日期</w:t>
            </w:r>
          </w:p>
          <w:p w:rsidR="00EB7331" w:rsidRPr="005D39CF" w:rsidRDefault="00EB7331" w:rsidP="00083BC6">
            <w:pPr>
              <w:widowControl/>
              <w:jc w:val="center"/>
              <w:rPr>
                <w:bCs/>
                <w:sz w:val="13"/>
                <w:szCs w:val="13"/>
              </w:rPr>
            </w:pPr>
            <w:proofErr w:type="spellStart"/>
            <w:r w:rsidRPr="005D39CF">
              <w:rPr>
                <w:bCs/>
                <w:sz w:val="13"/>
                <w:szCs w:val="13"/>
              </w:rPr>
              <w:t>Signature&amp;Date</w:t>
            </w:r>
            <w:proofErr w:type="spellEnd"/>
          </w:p>
        </w:tc>
      </w:tr>
      <w:tr w:rsidR="00130034" w:rsidRPr="006B51D2" w:rsidTr="0016127E">
        <w:trPr>
          <w:cantSplit/>
          <w:trHeight w:hRule="exact" w:val="238"/>
          <w:jc w:val="center"/>
        </w:trPr>
        <w:tc>
          <w:tcPr>
            <w:tcW w:w="9649" w:type="dxa"/>
            <w:gridSpan w:val="19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0034" w:rsidRPr="00130034" w:rsidRDefault="004E0735" w:rsidP="004E0735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重点区域必须经过该区域负责人签字确认</w:t>
            </w:r>
          </w:p>
        </w:tc>
      </w:tr>
      <w:tr w:rsidR="00F91ECD" w:rsidRPr="006B51D2" w:rsidTr="0016127E">
        <w:trPr>
          <w:cantSplit/>
          <w:trHeight w:hRule="exact" w:val="238"/>
          <w:jc w:val="center"/>
        </w:trPr>
        <w:tc>
          <w:tcPr>
            <w:tcW w:w="995" w:type="dxa"/>
            <w:gridSpan w:val="2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776B3A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1563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406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995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1417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14" w:type="dxa"/>
            <w:gridSpan w:val="3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850" w:type="dxa"/>
            <w:gridSpan w:val="3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</w:tr>
      <w:tr w:rsidR="00F91ECD" w:rsidRPr="006B51D2" w:rsidTr="0016127E">
        <w:trPr>
          <w:gridAfter w:val="1"/>
          <w:wAfter w:w="6" w:type="dxa"/>
          <w:cantSplit/>
          <w:trHeight w:hRule="exact" w:val="238"/>
          <w:jc w:val="center"/>
        </w:trPr>
        <w:tc>
          <w:tcPr>
            <w:tcW w:w="99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1563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</w:tr>
      <w:tr w:rsidR="00F91ECD" w:rsidRPr="006B51D2" w:rsidTr="0016127E">
        <w:trPr>
          <w:gridAfter w:val="1"/>
          <w:wAfter w:w="6" w:type="dxa"/>
          <w:cantSplit/>
          <w:trHeight w:hRule="exact" w:val="238"/>
          <w:jc w:val="center"/>
        </w:trPr>
        <w:tc>
          <w:tcPr>
            <w:tcW w:w="99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15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</w:tr>
      <w:tr w:rsidR="00F91ECD" w:rsidRPr="006B51D2" w:rsidTr="0016127E">
        <w:trPr>
          <w:gridAfter w:val="1"/>
          <w:wAfter w:w="6" w:type="dxa"/>
          <w:cantSplit/>
          <w:trHeight w:hRule="exact" w:val="238"/>
          <w:jc w:val="center"/>
        </w:trPr>
        <w:tc>
          <w:tcPr>
            <w:tcW w:w="99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15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  <w:bookmarkStart w:id="0" w:name="_GoBack"/>
            <w:bookmarkEnd w:id="0"/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</w:tr>
      <w:tr w:rsidR="00F91ECD" w:rsidRPr="006B51D2" w:rsidTr="0016127E">
        <w:trPr>
          <w:gridAfter w:val="1"/>
          <w:wAfter w:w="6" w:type="dxa"/>
          <w:cantSplit/>
          <w:trHeight w:hRule="exact" w:val="238"/>
          <w:jc w:val="center"/>
        </w:trPr>
        <w:tc>
          <w:tcPr>
            <w:tcW w:w="99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15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</w:tr>
      <w:tr w:rsidR="00F91ECD" w:rsidRPr="006B51D2" w:rsidTr="0016127E">
        <w:trPr>
          <w:gridAfter w:val="1"/>
          <w:wAfter w:w="6" w:type="dxa"/>
          <w:cantSplit/>
          <w:trHeight w:hRule="exact" w:val="238"/>
          <w:jc w:val="center"/>
        </w:trPr>
        <w:tc>
          <w:tcPr>
            <w:tcW w:w="99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15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</w:tr>
      <w:tr w:rsidR="00F91ECD" w:rsidRPr="006B51D2" w:rsidTr="0016127E">
        <w:trPr>
          <w:gridAfter w:val="1"/>
          <w:wAfter w:w="6" w:type="dxa"/>
          <w:cantSplit/>
          <w:trHeight w:hRule="exact" w:val="238"/>
          <w:jc w:val="center"/>
        </w:trPr>
        <w:tc>
          <w:tcPr>
            <w:tcW w:w="99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15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</w:tr>
      <w:tr w:rsidR="00F91ECD" w:rsidRPr="006B51D2" w:rsidTr="0016127E">
        <w:trPr>
          <w:gridAfter w:val="1"/>
          <w:wAfter w:w="6" w:type="dxa"/>
          <w:cantSplit/>
          <w:trHeight w:hRule="exact" w:val="238"/>
          <w:jc w:val="center"/>
        </w:trPr>
        <w:tc>
          <w:tcPr>
            <w:tcW w:w="99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15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</w:tr>
      <w:tr w:rsidR="00F91ECD" w:rsidRPr="006B51D2" w:rsidTr="0016127E">
        <w:trPr>
          <w:gridAfter w:val="1"/>
          <w:wAfter w:w="6" w:type="dxa"/>
          <w:cantSplit/>
          <w:trHeight w:hRule="exact" w:val="238"/>
          <w:jc w:val="center"/>
        </w:trPr>
        <w:tc>
          <w:tcPr>
            <w:tcW w:w="99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15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</w:tr>
      <w:tr w:rsidR="00F91ECD" w:rsidRPr="006B51D2" w:rsidTr="0016127E">
        <w:trPr>
          <w:gridAfter w:val="1"/>
          <w:wAfter w:w="6" w:type="dxa"/>
          <w:cantSplit/>
          <w:trHeight w:hRule="exact" w:val="238"/>
          <w:jc w:val="center"/>
        </w:trPr>
        <w:tc>
          <w:tcPr>
            <w:tcW w:w="99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15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</w:tr>
      <w:tr w:rsidR="00F91ECD" w:rsidRPr="006B51D2" w:rsidTr="0016127E">
        <w:trPr>
          <w:gridAfter w:val="1"/>
          <w:wAfter w:w="6" w:type="dxa"/>
          <w:cantSplit/>
          <w:trHeight w:hRule="exact" w:val="238"/>
          <w:jc w:val="center"/>
        </w:trPr>
        <w:tc>
          <w:tcPr>
            <w:tcW w:w="99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15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D05257">
            <w:pPr>
              <w:rPr>
                <w:sz w:val="13"/>
                <w:szCs w:val="13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</w:tr>
      <w:tr w:rsidR="00F91ECD" w:rsidRPr="006B51D2" w:rsidTr="0016127E">
        <w:trPr>
          <w:gridAfter w:val="1"/>
          <w:wAfter w:w="6" w:type="dxa"/>
          <w:cantSplit/>
          <w:trHeight w:hRule="exact" w:val="238"/>
          <w:jc w:val="center"/>
        </w:trPr>
        <w:tc>
          <w:tcPr>
            <w:tcW w:w="99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15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496D08">
            <w:pPr>
              <w:rPr>
                <w:sz w:val="13"/>
                <w:szCs w:val="13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496D08">
            <w:pPr>
              <w:rPr>
                <w:sz w:val="13"/>
                <w:szCs w:val="13"/>
              </w:rPr>
            </w:pPr>
          </w:p>
        </w:tc>
      </w:tr>
      <w:tr w:rsidR="00F91ECD" w:rsidRPr="006B51D2" w:rsidTr="0016127E">
        <w:trPr>
          <w:gridAfter w:val="1"/>
          <w:wAfter w:w="6" w:type="dxa"/>
          <w:cantSplit/>
          <w:trHeight w:hRule="exact" w:val="238"/>
          <w:jc w:val="center"/>
        </w:trPr>
        <w:tc>
          <w:tcPr>
            <w:tcW w:w="99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15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496D08">
            <w:pPr>
              <w:rPr>
                <w:sz w:val="13"/>
                <w:szCs w:val="13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496D08">
            <w:pPr>
              <w:rPr>
                <w:sz w:val="13"/>
                <w:szCs w:val="13"/>
              </w:rPr>
            </w:pPr>
          </w:p>
        </w:tc>
      </w:tr>
      <w:tr w:rsidR="00F91ECD" w:rsidRPr="006B51D2" w:rsidTr="0016127E">
        <w:trPr>
          <w:gridAfter w:val="1"/>
          <w:wAfter w:w="6" w:type="dxa"/>
          <w:cantSplit/>
          <w:trHeight w:hRule="exact" w:val="238"/>
          <w:jc w:val="center"/>
        </w:trPr>
        <w:tc>
          <w:tcPr>
            <w:tcW w:w="99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15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496D08">
            <w:pPr>
              <w:rPr>
                <w:sz w:val="13"/>
                <w:szCs w:val="13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496D08">
            <w:pPr>
              <w:rPr>
                <w:sz w:val="13"/>
                <w:szCs w:val="13"/>
              </w:rPr>
            </w:pPr>
          </w:p>
        </w:tc>
      </w:tr>
      <w:tr w:rsidR="00F91ECD" w:rsidRPr="006B51D2" w:rsidTr="0016127E">
        <w:trPr>
          <w:gridAfter w:val="1"/>
          <w:wAfter w:w="6" w:type="dxa"/>
          <w:cantSplit/>
          <w:trHeight w:hRule="exact" w:val="238"/>
          <w:jc w:val="center"/>
        </w:trPr>
        <w:tc>
          <w:tcPr>
            <w:tcW w:w="99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15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496D08">
            <w:pPr>
              <w:rPr>
                <w:sz w:val="13"/>
                <w:szCs w:val="13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496D08">
            <w:pPr>
              <w:rPr>
                <w:sz w:val="13"/>
                <w:szCs w:val="13"/>
              </w:rPr>
            </w:pPr>
          </w:p>
        </w:tc>
      </w:tr>
      <w:tr w:rsidR="00F91ECD" w:rsidRPr="006B51D2" w:rsidTr="0016127E">
        <w:trPr>
          <w:gridAfter w:val="1"/>
          <w:wAfter w:w="6" w:type="dxa"/>
          <w:cantSplit/>
          <w:trHeight w:hRule="exact" w:val="238"/>
          <w:jc w:val="center"/>
        </w:trPr>
        <w:tc>
          <w:tcPr>
            <w:tcW w:w="99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15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496D08">
            <w:pPr>
              <w:rPr>
                <w:sz w:val="13"/>
                <w:szCs w:val="13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496D08">
            <w:pPr>
              <w:rPr>
                <w:sz w:val="13"/>
                <w:szCs w:val="13"/>
              </w:rPr>
            </w:pPr>
          </w:p>
        </w:tc>
      </w:tr>
      <w:tr w:rsidR="00F91ECD" w:rsidRPr="006B51D2" w:rsidTr="0016127E">
        <w:trPr>
          <w:gridAfter w:val="1"/>
          <w:wAfter w:w="6" w:type="dxa"/>
          <w:cantSplit/>
          <w:trHeight w:hRule="exact" w:val="238"/>
          <w:jc w:val="center"/>
        </w:trPr>
        <w:tc>
          <w:tcPr>
            <w:tcW w:w="99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15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496D08">
            <w:pPr>
              <w:rPr>
                <w:sz w:val="13"/>
                <w:szCs w:val="13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496D08">
            <w:pPr>
              <w:rPr>
                <w:sz w:val="13"/>
                <w:szCs w:val="13"/>
              </w:rPr>
            </w:pPr>
          </w:p>
        </w:tc>
      </w:tr>
      <w:tr w:rsidR="00F91ECD" w:rsidRPr="006B51D2" w:rsidTr="0016127E">
        <w:trPr>
          <w:gridAfter w:val="1"/>
          <w:wAfter w:w="6" w:type="dxa"/>
          <w:cantSplit/>
          <w:trHeight w:hRule="exact" w:val="238"/>
          <w:jc w:val="center"/>
        </w:trPr>
        <w:tc>
          <w:tcPr>
            <w:tcW w:w="99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15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496D08">
            <w:pPr>
              <w:rPr>
                <w:sz w:val="13"/>
                <w:szCs w:val="13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496D08">
            <w:pPr>
              <w:rPr>
                <w:sz w:val="13"/>
                <w:szCs w:val="13"/>
              </w:rPr>
            </w:pPr>
          </w:p>
        </w:tc>
      </w:tr>
      <w:tr w:rsidR="00F91ECD" w:rsidRPr="006B51D2" w:rsidTr="0016127E">
        <w:trPr>
          <w:gridAfter w:val="1"/>
          <w:wAfter w:w="6" w:type="dxa"/>
          <w:cantSplit/>
          <w:trHeight w:hRule="exact" w:val="238"/>
          <w:jc w:val="center"/>
        </w:trPr>
        <w:tc>
          <w:tcPr>
            <w:tcW w:w="99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15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496D08">
            <w:pPr>
              <w:rPr>
                <w:sz w:val="13"/>
                <w:szCs w:val="13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496D08">
            <w:pPr>
              <w:rPr>
                <w:sz w:val="13"/>
                <w:szCs w:val="13"/>
              </w:rPr>
            </w:pPr>
          </w:p>
        </w:tc>
      </w:tr>
      <w:tr w:rsidR="00F91ECD" w:rsidRPr="006B51D2" w:rsidTr="0016127E">
        <w:trPr>
          <w:gridAfter w:val="1"/>
          <w:wAfter w:w="6" w:type="dxa"/>
          <w:cantSplit/>
          <w:trHeight w:hRule="exact" w:val="238"/>
          <w:jc w:val="center"/>
        </w:trPr>
        <w:tc>
          <w:tcPr>
            <w:tcW w:w="99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15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496D08">
            <w:pPr>
              <w:rPr>
                <w:sz w:val="13"/>
                <w:szCs w:val="13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496D08">
            <w:pPr>
              <w:rPr>
                <w:sz w:val="13"/>
                <w:szCs w:val="13"/>
              </w:rPr>
            </w:pPr>
          </w:p>
        </w:tc>
      </w:tr>
      <w:tr w:rsidR="00F91ECD" w:rsidRPr="006B51D2" w:rsidTr="0016127E">
        <w:trPr>
          <w:gridAfter w:val="1"/>
          <w:wAfter w:w="6" w:type="dxa"/>
          <w:cantSplit/>
          <w:trHeight w:hRule="exact" w:val="238"/>
          <w:jc w:val="center"/>
        </w:trPr>
        <w:tc>
          <w:tcPr>
            <w:tcW w:w="99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15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496D08">
            <w:pPr>
              <w:rPr>
                <w:sz w:val="13"/>
                <w:szCs w:val="13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496D08">
            <w:pPr>
              <w:rPr>
                <w:sz w:val="13"/>
                <w:szCs w:val="13"/>
              </w:rPr>
            </w:pPr>
          </w:p>
        </w:tc>
      </w:tr>
      <w:tr w:rsidR="00F91ECD" w:rsidRPr="006B51D2" w:rsidTr="0016127E">
        <w:trPr>
          <w:gridAfter w:val="1"/>
          <w:wAfter w:w="6" w:type="dxa"/>
          <w:cantSplit/>
          <w:trHeight w:hRule="exact" w:val="238"/>
          <w:jc w:val="center"/>
        </w:trPr>
        <w:tc>
          <w:tcPr>
            <w:tcW w:w="99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15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496D08">
            <w:pPr>
              <w:rPr>
                <w:sz w:val="13"/>
                <w:szCs w:val="13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496D08">
            <w:pPr>
              <w:rPr>
                <w:sz w:val="13"/>
                <w:szCs w:val="13"/>
              </w:rPr>
            </w:pPr>
          </w:p>
        </w:tc>
      </w:tr>
      <w:tr w:rsidR="00F91ECD" w:rsidRPr="006B51D2" w:rsidTr="0016127E">
        <w:trPr>
          <w:gridAfter w:val="1"/>
          <w:wAfter w:w="6" w:type="dxa"/>
          <w:cantSplit/>
          <w:trHeight w:hRule="exact" w:val="238"/>
          <w:jc w:val="center"/>
        </w:trPr>
        <w:tc>
          <w:tcPr>
            <w:tcW w:w="99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15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496D08">
            <w:pPr>
              <w:rPr>
                <w:sz w:val="13"/>
                <w:szCs w:val="13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496D08">
            <w:pPr>
              <w:rPr>
                <w:sz w:val="13"/>
                <w:szCs w:val="13"/>
              </w:rPr>
            </w:pPr>
          </w:p>
        </w:tc>
      </w:tr>
      <w:tr w:rsidR="00F91ECD" w:rsidRPr="006B51D2" w:rsidTr="0016127E">
        <w:trPr>
          <w:gridAfter w:val="1"/>
          <w:wAfter w:w="6" w:type="dxa"/>
          <w:cantSplit/>
          <w:trHeight w:hRule="exact" w:val="238"/>
          <w:jc w:val="center"/>
        </w:trPr>
        <w:tc>
          <w:tcPr>
            <w:tcW w:w="99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15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496D08">
            <w:pPr>
              <w:rPr>
                <w:sz w:val="13"/>
                <w:szCs w:val="13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496D08">
            <w:pPr>
              <w:rPr>
                <w:sz w:val="13"/>
                <w:szCs w:val="13"/>
              </w:rPr>
            </w:pPr>
          </w:p>
        </w:tc>
      </w:tr>
      <w:tr w:rsidR="00F91ECD" w:rsidRPr="006B51D2" w:rsidTr="0016127E">
        <w:trPr>
          <w:gridAfter w:val="1"/>
          <w:wAfter w:w="6" w:type="dxa"/>
          <w:cantSplit/>
          <w:trHeight w:hRule="exact" w:val="238"/>
          <w:jc w:val="center"/>
        </w:trPr>
        <w:tc>
          <w:tcPr>
            <w:tcW w:w="99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15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496D08">
            <w:pPr>
              <w:rPr>
                <w:sz w:val="13"/>
                <w:szCs w:val="13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496D08">
            <w:pPr>
              <w:rPr>
                <w:sz w:val="13"/>
                <w:szCs w:val="13"/>
              </w:rPr>
            </w:pPr>
          </w:p>
        </w:tc>
      </w:tr>
      <w:tr w:rsidR="00F91ECD" w:rsidRPr="006B51D2" w:rsidTr="0016127E">
        <w:trPr>
          <w:gridAfter w:val="1"/>
          <w:wAfter w:w="6" w:type="dxa"/>
          <w:cantSplit/>
          <w:trHeight w:hRule="exact" w:val="238"/>
          <w:jc w:val="center"/>
        </w:trPr>
        <w:tc>
          <w:tcPr>
            <w:tcW w:w="99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15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496D08">
            <w:pPr>
              <w:rPr>
                <w:sz w:val="13"/>
                <w:szCs w:val="13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496D08">
            <w:pPr>
              <w:rPr>
                <w:sz w:val="13"/>
                <w:szCs w:val="13"/>
              </w:rPr>
            </w:pPr>
          </w:p>
        </w:tc>
      </w:tr>
      <w:tr w:rsidR="00F91ECD" w:rsidRPr="006B51D2" w:rsidTr="0016127E">
        <w:trPr>
          <w:gridAfter w:val="1"/>
          <w:wAfter w:w="6" w:type="dxa"/>
          <w:cantSplit/>
          <w:trHeight w:hRule="exact" w:val="238"/>
          <w:jc w:val="center"/>
        </w:trPr>
        <w:tc>
          <w:tcPr>
            <w:tcW w:w="99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15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496D08">
            <w:pPr>
              <w:rPr>
                <w:sz w:val="13"/>
                <w:szCs w:val="13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496D08">
            <w:pPr>
              <w:rPr>
                <w:sz w:val="13"/>
                <w:szCs w:val="13"/>
              </w:rPr>
            </w:pPr>
          </w:p>
        </w:tc>
      </w:tr>
      <w:tr w:rsidR="00F91ECD" w:rsidRPr="006B51D2" w:rsidTr="0016127E">
        <w:trPr>
          <w:gridAfter w:val="1"/>
          <w:wAfter w:w="6" w:type="dxa"/>
          <w:cantSplit/>
          <w:trHeight w:hRule="exact" w:val="238"/>
          <w:jc w:val="center"/>
        </w:trPr>
        <w:tc>
          <w:tcPr>
            <w:tcW w:w="99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15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496D08">
            <w:pPr>
              <w:rPr>
                <w:sz w:val="13"/>
                <w:szCs w:val="13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496D08">
            <w:pPr>
              <w:rPr>
                <w:sz w:val="13"/>
                <w:szCs w:val="13"/>
              </w:rPr>
            </w:pPr>
          </w:p>
        </w:tc>
      </w:tr>
      <w:tr w:rsidR="00F91ECD" w:rsidRPr="006B51D2" w:rsidTr="0016127E">
        <w:trPr>
          <w:gridAfter w:val="1"/>
          <w:wAfter w:w="6" w:type="dxa"/>
          <w:cantSplit/>
          <w:trHeight w:hRule="exact" w:val="238"/>
          <w:jc w:val="center"/>
        </w:trPr>
        <w:tc>
          <w:tcPr>
            <w:tcW w:w="99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15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496D08">
            <w:pPr>
              <w:rPr>
                <w:sz w:val="13"/>
                <w:szCs w:val="13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496D08">
            <w:pPr>
              <w:rPr>
                <w:sz w:val="13"/>
                <w:szCs w:val="13"/>
              </w:rPr>
            </w:pPr>
          </w:p>
        </w:tc>
      </w:tr>
      <w:tr w:rsidR="00F91ECD" w:rsidRPr="006B51D2" w:rsidTr="0016127E">
        <w:trPr>
          <w:gridAfter w:val="1"/>
          <w:wAfter w:w="6" w:type="dxa"/>
          <w:cantSplit/>
          <w:trHeight w:hRule="exact" w:val="238"/>
          <w:jc w:val="center"/>
        </w:trPr>
        <w:tc>
          <w:tcPr>
            <w:tcW w:w="99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15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496D08">
            <w:pPr>
              <w:rPr>
                <w:sz w:val="13"/>
                <w:szCs w:val="13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496D08">
            <w:pPr>
              <w:rPr>
                <w:sz w:val="13"/>
                <w:szCs w:val="13"/>
              </w:rPr>
            </w:pPr>
          </w:p>
        </w:tc>
      </w:tr>
      <w:tr w:rsidR="00F91ECD" w:rsidRPr="006B51D2" w:rsidTr="0016127E">
        <w:trPr>
          <w:gridAfter w:val="1"/>
          <w:wAfter w:w="6" w:type="dxa"/>
          <w:cantSplit/>
          <w:trHeight w:hRule="exact" w:val="238"/>
          <w:jc w:val="center"/>
        </w:trPr>
        <w:tc>
          <w:tcPr>
            <w:tcW w:w="99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15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496D08">
            <w:pPr>
              <w:rPr>
                <w:sz w:val="13"/>
                <w:szCs w:val="13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496D08">
            <w:pPr>
              <w:rPr>
                <w:sz w:val="13"/>
                <w:szCs w:val="13"/>
              </w:rPr>
            </w:pPr>
          </w:p>
        </w:tc>
      </w:tr>
      <w:tr w:rsidR="00F91ECD" w:rsidRPr="006B51D2" w:rsidTr="0016127E">
        <w:trPr>
          <w:gridAfter w:val="1"/>
          <w:wAfter w:w="6" w:type="dxa"/>
          <w:cantSplit/>
          <w:trHeight w:hRule="exact" w:val="238"/>
          <w:jc w:val="center"/>
        </w:trPr>
        <w:tc>
          <w:tcPr>
            <w:tcW w:w="99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15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496D08">
            <w:pPr>
              <w:rPr>
                <w:sz w:val="13"/>
                <w:szCs w:val="13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496D08">
            <w:pPr>
              <w:rPr>
                <w:sz w:val="13"/>
                <w:szCs w:val="13"/>
              </w:rPr>
            </w:pPr>
          </w:p>
        </w:tc>
      </w:tr>
      <w:tr w:rsidR="00F91ECD" w:rsidRPr="006B51D2" w:rsidTr="0016127E">
        <w:trPr>
          <w:gridAfter w:val="1"/>
          <w:wAfter w:w="6" w:type="dxa"/>
          <w:cantSplit/>
          <w:trHeight w:hRule="exact" w:val="238"/>
          <w:jc w:val="center"/>
        </w:trPr>
        <w:tc>
          <w:tcPr>
            <w:tcW w:w="99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E13ECF">
            <w:pPr>
              <w:rPr>
                <w:sz w:val="13"/>
                <w:szCs w:val="13"/>
              </w:rPr>
            </w:pPr>
          </w:p>
        </w:tc>
        <w:tc>
          <w:tcPr>
            <w:tcW w:w="15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496D08">
            <w:pPr>
              <w:rPr>
                <w:sz w:val="13"/>
                <w:szCs w:val="13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496D08">
            <w:pPr>
              <w:rPr>
                <w:sz w:val="13"/>
                <w:szCs w:val="13"/>
              </w:rPr>
            </w:pPr>
          </w:p>
        </w:tc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496D08">
            <w:pPr>
              <w:rPr>
                <w:sz w:val="13"/>
                <w:szCs w:val="13"/>
              </w:rPr>
            </w:pPr>
          </w:p>
        </w:tc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496D08">
            <w:pPr>
              <w:rPr>
                <w:sz w:val="13"/>
                <w:szCs w:val="13"/>
              </w:rPr>
            </w:pPr>
          </w:p>
        </w:tc>
      </w:tr>
      <w:tr w:rsidR="00F91ECD" w:rsidRPr="006B51D2" w:rsidTr="00A02B1E">
        <w:trPr>
          <w:gridAfter w:val="1"/>
          <w:wAfter w:w="6" w:type="dxa"/>
          <w:cantSplit/>
          <w:trHeight w:hRule="exact" w:val="238"/>
          <w:jc w:val="center"/>
        </w:trPr>
        <w:tc>
          <w:tcPr>
            <w:tcW w:w="99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E13ECF">
            <w:pPr>
              <w:rPr>
                <w:sz w:val="13"/>
                <w:szCs w:val="13"/>
              </w:rPr>
            </w:pPr>
          </w:p>
        </w:tc>
        <w:tc>
          <w:tcPr>
            <w:tcW w:w="15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C413D9">
            <w:pPr>
              <w:rPr>
                <w:sz w:val="13"/>
                <w:szCs w:val="13"/>
              </w:rPr>
            </w:pP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241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r2bl w:val="nil"/>
            </w:tcBorders>
            <w:shd w:val="clear" w:color="auto" w:fill="FFFFFF"/>
            <w:vAlign w:val="center"/>
          </w:tcPr>
          <w:p w:rsidR="00F91ECD" w:rsidRPr="00130034" w:rsidRDefault="00F91ECD" w:rsidP="00D0525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关闭所有权限（</w:t>
            </w:r>
            <w:r w:rsidRPr="00A66F6E">
              <w:rPr>
                <w:sz w:val="13"/>
                <w:szCs w:val="13"/>
                <w:lang w:val="en"/>
              </w:rPr>
              <w:t>Close all permissions</w:t>
            </w:r>
            <w:r>
              <w:rPr>
                <w:rFonts w:hint="eastAsia"/>
                <w:sz w:val="13"/>
                <w:szCs w:val="13"/>
              </w:rPr>
              <w:t>）</w:t>
            </w:r>
          </w:p>
        </w:tc>
        <w:tc>
          <w:tcPr>
            <w:tcW w:w="255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auto"/>
              <w:tr2bl w:val="nil"/>
            </w:tcBorders>
            <w:shd w:val="clear" w:color="auto" w:fill="FFFFFF"/>
            <w:vAlign w:val="center"/>
          </w:tcPr>
          <w:p w:rsidR="00F91ECD" w:rsidRDefault="00F91ECD" w:rsidP="00B51D3D">
            <w:pPr>
              <w:numPr>
                <w:ilvl w:val="0"/>
                <w:numId w:val="5"/>
              </w:num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请勾选以确认关闭所有权限</w:t>
            </w:r>
          </w:p>
          <w:p w:rsidR="00F91ECD" w:rsidRPr="00130034" w:rsidRDefault="00F91ECD" w:rsidP="000236E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val="en"/>
              </w:rPr>
              <w:t>(</w:t>
            </w:r>
            <w:r w:rsidRPr="00B51D3D">
              <w:rPr>
                <w:sz w:val="13"/>
                <w:szCs w:val="13"/>
                <w:lang w:val="en"/>
              </w:rPr>
              <w:t>Please check to confirm to close all permissions</w:t>
            </w:r>
            <w:r>
              <w:rPr>
                <w:rFonts w:hint="eastAsia"/>
                <w:sz w:val="13"/>
                <w:szCs w:val="13"/>
                <w:lang w:val="en"/>
              </w:rPr>
              <w:t>)</w:t>
            </w:r>
          </w:p>
        </w:tc>
      </w:tr>
      <w:tr w:rsidR="00F91ECD" w:rsidRPr="006B51D2" w:rsidTr="00A02B1E">
        <w:trPr>
          <w:gridAfter w:val="1"/>
          <w:wAfter w:w="6" w:type="dxa"/>
          <w:cantSplit/>
          <w:trHeight w:hRule="exact" w:val="238"/>
          <w:jc w:val="center"/>
        </w:trPr>
        <w:tc>
          <w:tcPr>
            <w:tcW w:w="99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15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FFFFFF"/>
            <w:vAlign w:val="center"/>
          </w:tcPr>
          <w:p w:rsidR="00F91ECD" w:rsidRPr="00130034" w:rsidRDefault="00F91ECD" w:rsidP="00130034">
            <w:pPr>
              <w:rPr>
                <w:sz w:val="13"/>
                <w:szCs w:val="13"/>
              </w:rPr>
            </w:pPr>
          </w:p>
        </w:tc>
        <w:tc>
          <w:tcPr>
            <w:tcW w:w="2412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FFFFFF"/>
            <w:vAlign w:val="center"/>
          </w:tcPr>
          <w:p w:rsidR="00F91ECD" w:rsidRPr="00130034" w:rsidRDefault="00F91ECD" w:rsidP="00D05257">
            <w:pPr>
              <w:rPr>
                <w:sz w:val="13"/>
                <w:szCs w:val="13"/>
              </w:rPr>
            </w:pPr>
          </w:p>
        </w:tc>
        <w:tc>
          <w:tcPr>
            <w:tcW w:w="2558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6" w:space="0" w:color="auto"/>
              <w:tr2bl w:val="nil"/>
            </w:tcBorders>
            <w:shd w:val="clear" w:color="auto" w:fill="FFFFFF"/>
            <w:vAlign w:val="center"/>
          </w:tcPr>
          <w:p w:rsidR="00F91ECD" w:rsidRPr="00130034" w:rsidRDefault="00F91ECD" w:rsidP="00635868">
            <w:pPr>
              <w:numPr>
                <w:ilvl w:val="0"/>
                <w:numId w:val="5"/>
              </w:numPr>
              <w:rPr>
                <w:sz w:val="13"/>
                <w:szCs w:val="13"/>
              </w:rPr>
            </w:pPr>
          </w:p>
        </w:tc>
      </w:tr>
      <w:tr w:rsidR="00F91ECD" w:rsidRPr="006B51D2" w:rsidTr="0016127E">
        <w:trPr>
          <w:gridAfter w:val="1"/>
          <w:wAfter w:w="6" w:type="dxa"/>
          <w:cantSplit/>
          <w:trHeight w:val="340"/>
          <w:jc w:val="center"/>
        </w:trPr>
        <w:tc>
          <w:tcPr>
            <w:tcW w:w="4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textDirection w:val="tbRlV"/>
            <w:vAlign w:val="center"/>
          </w:tcPr>
          <w:p w:rsidR="00F91ECD" w:rsidRPr="004E0735" w:rsidRDefault="00F91ECD" w:rsidP="007F4643">
            <w:pPr>
              <w:ind w:left="113" w:right="113"/>
              <w:jc w:val="center"/>
              <w:rPr>
                <w:sz w:val="13"/>
                <w:szCs w:val="13"/>
              </w:rPr>
            </w:pPr>
            <w:r w:rsidRPr="007F4643">
              <w:rPr>
                <w:rFonts w:hint="eastAsia"/>
                <w:sz w:val="18"/>
                <w:szCs w:val="13"/>
              </w:rPr>
              <w:t>非重点区域部门负责人审核即开通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Default="00F91ECD" w:rsidP="00F82A4F">
            <w:pPr>
              <w:jc w:val="center"/>
              <w:rPr>
                <w:sz w:val="13"/>
                <w:szCs w:val="13"/>
              </w:rPr>
            </w:pPr>
            <w:r w:rsidRPr="004E0735">
              <w:rPr>
                <w:rFonts w:hint="eastAsia"/>
                <w:sz w:val="13"/>
                <w:szCs w:val="13"/>
              </w:rPr>
              <w:t>门禁编号</w:t>
            </w:r>
          </w:p>
          <w:p w:rsidR="00F91ECD" w:rsidRPr="004E0735" w:rsidRDefault="00F91ECD" w:rsidP="00F82A4F">
            <w:pPr>
              <w:jc w:val="center"/>
              <w:rPr>
                <w:sz w:val="13"/>
                <w:szCs w:val="13"/>
              </w:rPr>
            </w:pPr>
            <w:r w:rsidRPr="004E0735">
              <w:rPr>
                <w:sz w:val="13"/>
                <w:szCs w:val="13"/>
              </w:rPr>
              <w:t>Access</w:t>
            </w:r>
            <w:r>
              <w:rPr>
                <w:rFonts w:hint="eastAsia"/>
                <w:sz w:val="13"/>
                <w:szCs w:val="13"/>
              </w:rPr>
              <w:t xml:space="preserve"> </w:t>
            </w:r>
            <w:r w:rsidRPr="004E0735">
              <w:rPr>
                <w:sz w:val="13"/>
                <w:szCs w:val="13"/>
              </w:rPr>
              <w:t>Control No.</w:t>
            </w:r>
          </w:p>
        </w:tc>
        <w:tc>
          <w:tcPr>
            <w:tcW w:w="8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4E0735" w:rsidRDefault="00F91ECD" w:rsidP="00F82A4F">
            <w:pPr>
              <w:jc w:val="center"/>
              <w:rPr>
                <w:sz w:val="13"/>
                <w:szCs w:val="13"/>
              </w:rPr>
            </w:pPr>
            <w:r w:rsidRPr="004E0735">
              <w:rPr>
                <w:rFonts w:hint="eastAsia"/>
                <w:sz w:val="13"/>
                <w:szCs w:val="13"/>
              </w:rPr>
              <w:t>房间号</w:t>
            </w:r>
          </w:p>
          <w:p w:rsidR="00F91ECD" w:rsidRPr="004E0735" w:rsidRDefault="00F91ECD" w:rsidP="00F82A4F">
            <w:pPr>
              <w:jc w:val="center"/>
              <w:rPr>
                <w:sz w:val="13"/>
                <w:szCs w:val="13"/>
              </w:rPr>
            </w:pPr>
            <w:r w:rsidRPr="004E0735">
              <w:rPr>
                <w:sz w:val="13"/>
                <w:szCs w:val="13"/>
              </w:rPr>
              <w:t>Room No.</w:t>
            </w:r>
          </w:p>
        </w:tc>
        <w:tc>
          <w:tcPr>
            <w:tcW w:w="10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4E0735" w:rsidRDefault="00F91ECD" w:rsidP="00F82A4F">
            <w:pPr>
              <w:jc w:val="center"/>
              <w:rPr>
                <w:sz w:val="13"/>
                <w:szCs w:val="13"/>
              </w:rPr>
            </w:pPr>
            <w:r w:rsidRPr="004E0735">
              <w:rPr>
                <w:rFonts w:hint="eastAsia"/>
                <w:sz w:val="13"/>
                <w:szCs w:val="13"/>
              </w:rPr>
              <w:t>门禁编号</w:t>
            </w:r>
          </w:p>
          <w:p w:rsidR="00F91ECD" w:rsidRPr="004E0735" w:rsidRDefault="00F91ECD" w:rsidP="00BC7983"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Access </w:t>
            </w:r>
            <w:r w:rsidRPr="004E0735">
              <w:rPr>
                <w:sz w:val="13"/>
                <w:szCs w:val="13"/>
              </w:rPr>
              <w:t>Control No.</w:t>
            </w:r>
          </w:p>
        </w:tc>
        <w:tc>
          <w:tcPr>
            <w:tcW w:w="1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4E0735" w:rsidRDefault="00F91ECD" w:rsidP="00F82A4F">
            <w:pPr>
              <w:jc w:val="center"/>
              <w:rPr>
                <w:sz w:val="13"/>
                <w:szCs w:val="13"/>
              </w:rPr>
            </w:pPr>
            <w:r w:rsidRPr="004E0735">
              <w:rPr>
                <w:rFonts w:hint="eastAsia"/>
                <w:sz w:val="13"/>
                <w:szCs w:val="13"/>
              </w:rPr>
              <w:t>房间号</w:t>
            </w:r>
          </w:p>
          <w:p w:rsidR="00F91ECD" w:rsidRPr="004E0735" w:rsidRDefault="00F91ECD" w:rsidP="00F82A4F">
            <w:pPr>
              <w:jc w:val="center"/>
              <w:rPr>
                <w:sz w:val="13"/>
                <w:szCs w:val="13"/>
              </w:rPr>
            </w:pPr>
            <w:r w:rsidRPr="004E0735">
              <w:rPr>
                <w:sz w:val="13"/>
                <w:szCs w:val="13"/>
              </w:rPr>
              <w:t>Room No.</w:t>
            </w:r>
          </w:p>
        </w:tc>
        <w:tc>
          <w:tcPr>
            <w:tcW w:w="42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textDirection w:val="tbRlV"/>
            <w:vAlign w:val="center"/>
          </w:tcPr>
          <w:p w:rsidR="00F91ECD" w:rsidRPr="004E0735" w:rsidRDefault="00F91ECD" w:rsidP="00F82A4F">
            <w:pPr>
              <w:ind w:left="113" w:right="113"/>
              <w:jc w:val="center"/>
              <w:rPr>
                <w:sz w:val="13"/>
                <w:szCs w:val="13"/>
              </w:rPr>
            </w:pPr>
            <w:r w:rsidRPr="007F4643">
              <w:rPr>
                <w:rFonts w:hint="eastAsia"/>
                <w:sz w:val="18"/>
                <w:szCs w:val="13"/>
              </w:rPr>
              <w:t>所有员工开放，已默认打勾</w:t>
            </w:r>
          </w:p>
        </w:tc>
        <w:tc>
          <w:tcPr>
            <w:tcW w:w="10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4E0735" w:rsidRDefault="00F91ECD" w:rsidP="00F82A4F">
            <w:pPr>
              <w:jc w:val="center"/>
              <w:rPr>
                <w:sz w:val="13"/>
                <w:szCs w:val="13"/>
              </w:rPr>
            </w:pPr>
            <w:r w:rsidRPr="004E0735">
              <w:rPr>
                <w:rFonts w:hint="eastAsia"/>
                <w:sz w:val="13"/>
                <w:szCs w:val="13"/>
              </w:rPr>
              <w:t>门禁编号</w:t>
            </w:r>
          </w:p>
          <w:p w:rsidR="00F91ECD" w:rsidRPr="004E0735" w:rsidRDefault="00F91ECD" w:rsidP="00F82A4F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Access </w:t>
            </w:r>
            <w:r w:rsidRPr="004E0735">
              <w:rPr>
                <w:sz w:val="13"/>
                <w:szCs w:val="13"/>
              </w:rPr>
              <w:t>Control No.</w:t>
            </w:r>
          </w:p>
        </w:tc>
        <w:tc>
          <w:tcPr>
            <w:tcW w:w="14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7F4643" w:rsidRDefault="00F91ECD" w:rsidP="0059317B">
            <w:pPr>
              <w:ind w:firstLineChars="300" w:firstLine="390"/>
              <w:rPr>
                <w:sz w:val="13"/>
                <w:szCs w:val="13"/>
              </w:rPr>
            </w:pPr>
            <w:r w:rsidRPr="007F4643">
              <w:rPr>
                <w:rFonts w:hint="eastAsia"/>
                <w:sz w:val="13"/>
                <w:szCs w:val="13"/>
              </w:rPr>
              <w:t>房间号</w:t>
            </w:r>
          </w:p>
          <w:p w:rsidR="00F91ECD" w:rsidRPr="004E0735" w:rsidRDefault="00F91ECD" w:rsidP="0059317B">
            <w:pPr>
              <w:jc w:val="center"/>
              <w:rPr>
                <w:sz w:val="13"/>
                <w:szCs w:val="13"/>
              </w:rPr>
            </w:pPr>
            <w:r w:rsidRPr="007F4643">
              <w:rPr>
                <w:sz w:val="13"/>
                <w:szCs w:val="13"/>
              </w:rPr>
              <w:t>Room No.</w:t>
            </w:r>
          </w:p>
        </w:tc>
        <w:tc>
          <w:tcPr>
            <w:tcW w:w="105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4E0735" w:rsidRDefault="00F91ECD" w:rsidP="00496D08">
            <w:pPr>
              <w:jc w:val="center"/>
              <w:rPr>
                <w:sz w:val="13"/>
                <w:szCs w:val="13"/>
              </w:rPr>
            </w:pPr>
            <w:r w:rsidRPr="004E0735">
              <w:rPr>
                <w:rFonts w:hint="eastAsia"/>
                <w:sz w:val="13"/>
                <w:szCs w:val="13"/>
              </w:rPr>
              <w:t>门禁编号</w:t>
            </w:r>
          </w:p>
          <w:p w:rsidR="00F91ECD" w:rsidRPr="004E0735" w:rsidRDefault="00F91ECD" w:rsidP="00496D08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Access </w:t>
            </w:r>
            <w:r w:rsidRPr="004E0735">
              <w:rPr>
                <w:sz w:val="13"/>
                <w:szCs w:val="13"/>
              </w:rPr>
              <w:t>Control No.</w:t>
            </w:r>
          </w:p>
        </w:tc>
        <w:tc>
          <w:tcPr>
            <w:tcW w:w="106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7F4643" w:rsidRDefault="00F91ECD" w:rsidP="0059317B">
            <w:pPr>
              <w:ind w:firstLineChars="150" w:firstLine="195"/>
              <w:rPr>
                <w:sz w:val="13"/>
                <w:szCs w:val="13"/>
              </w:rPr>
            </w:pPr>
            <w:r w:rsidRPr="007F4643">
              <w:rPr>
                <w:rFonts w:hint="eastAsia"/>
                <w:sz w:val="13"/>
                <w:szCs w:val="13"/>
              </w:rPr>
              <w:t>房间号</w:t>
            </w:r>
          </w:p>
          <w:p w:rsidR="00F91ECD" w:rsidRPr="004E0735" w:rsidRDefault="00F91ECD" w:rsidP="00496D08">
            <w:pPr>
              <w:jc w:val="center"/>
              <w:rPr>
                <w:sz w:val="13"/>
                <w:szCs w:val="13"/>
              </w:rPr>
            </w:pPr>
            <w:r w:rsidRPr="007F4643">
              <w:rPr>
                <w:sz w:val="13"/>
                <w:szCs w:val="13"/>
              </w:rPr>
              <w:t>Room No.</w:t>
            </w:r>
          </w:p>
        </w:tc>
      </w:tr>
      <w:tr w:rsidR="00F91ECD" w:rsidRPr="00B66EC6" w:rsidTr="0016127E">
        <w:trPr>
          <w:gridAfter w:val="1"/>
          <w:wAfter w:w="6" w:type="dxa"/>
          <w:cantSplit/>
          <w:trHeight w:val="276"/>
          <w:jc w:val="center"/>
        </w:trPr>
        <w:tc>
          <w:tcPr>
            <w:tcW w:w="43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textDirection w:val="tbRlV"/>
            <w:vAlign w:val="center"/>
          </w:tcPr>
          <w:p w:rsidR="00F91ECD" w:rsidRPr="004E0735" w:rsidRDefault="00F91ECD" w:rsidP="004E0735">
            <w:pPr>
              <w:ind w:left="113" w:right="113"/>
              <w:rPr>
                <w:sz w:val="13"/>
                <w:szCs w:val="13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F82A4F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1-4</w:t>
            </w:r>
            <w:r w:rsidRPr="00130034">
              <w:rPr>
                <w:rFonts w:hint="eastAsia"/>
                <w:sz w:val="13"/>
                <w:szCs w:val="13"/>
              </w:rPr>
              <w:t xml:space="preserve"> Y</w:t>
            </w:r>
            <w:r w:rsidRPr="00130034">
              <w:rPr>
                <w:rFonts w:hint="eastAsia"/>
                <w:sz w:val="13"/>
                <w:szCs w:val="13"/>
              </w:rPr>
              <w:t>□</w:t>
            </w:r>
            <w:r w:rsidRPr="00130034">
              <w:rPr>
                <w:rFonts w:hint="eastAsia"/>
                <w:sz w:val="13"/>
                <w:szCs w:val="13"/>
              </w:rPr>
              <w:t xml:space="preserve"> N</w:t>
            </w:r>
            <w:r w:rsidRPr="00130034">
              <w:rPr>
                <w:rFonts w:hint="eastAsia"/>
                <w:sz w:val="13"/>
                <w:szCs w:val="13"/>
              </w:rPr>
              <w:t>□</w:t>
            </w:r>
          </w:p>
        </w:tc>
        <w:tc>
          <w:tcPr>
            <w:tcW w:w="8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BC098E">
            <w:pPr>
              <w:rPr>
                <w:sz w:val="13"/>
                <w:szCs w:val="13"/>
              </w:rPr>
            </w:pPr>
            <w:r w:rsidRPr="00130034">
              <w:rPr>
                <w:rFonts w:hint="eastAsia"/>
                <w:sz w:val="13"/>
                <w:szCs w:val="13"/>
              </w:rPr>
              <w:t>111</w:t>
            </w:r>
            <w:r>
              <w:rPr>
                <w:rFonts w:hint="eastAsia"/>
                <w:sz w:val="13"/>
                <w:szCs w:val="13"/>
              </w:rPr>
              <w:t>6</w:t>
            </w:r>
          </w:p>
        </w:tc>
        <w:tc>
          <w:tcPr>
            <w:tcW w:w="10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7F4643" w:rsidRDefault="00F91ECD" w:rsidP="00D05257">
            <w:pPr>
              <w:rPr>
                <w:sz w:val="13"/>
                <w:szCs w:val="13"/>
              </w:rPr>
            </w:pPr>
            <w:r w:rsidRPr="007F4643">
              <w:rPr>
                <w:rFonts w:hint="eastAsia"/>
                <w:sz w:val="13"/>
                <w:szCs w:val="13"/>
              </w:rPr>
              <w:t>21-2 Y</w:t>
            </w:r>
            <w:r w:rsidRPr="007F4643">
              <w:rPr>
                <w:rFonts w:hint="eastAsia"/>
                <w:sz w:val="13"/>
                <w:szCs w:val="13"/>
              </w:rPr>
              <w:t>□</w:t>
            </w:r>
            <w:r w:rsidRPr="007F4643">
              <w:rPr>
                <w:rFonts w:hint="eastAsia"/>
                <w:sz w:val="13"/>
                <w:szCs w:val="13"/>
              </w:rPr>
              <w:t xml:space="preserve"> N</w:t>
            </w:r>
            <w:r w:rsidRPr="007F4643">
              <w:rPr>
                <w:rFonts w:hint="eastAsia"/>
                <w:sz w:val="13"/>
                <w:szCs w:val="13"/>
              </w:rPr>
              <w:t>□</w:t>
            </w:r>
          </w:p>
        </w:tc>
        <w:tc>
          <w:tcPr>
            <w:tcW w:w="1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7F4643" w:rsidRDefault="00F91ECD" w:rsidP="00D05257">
            <w:pPr>
              <w:rPr>
                <w:sz w:val="13"/>
                <w:szCs w:val="13"/>
              </w:rPr>
            </w:pPr>
            <w:r w:rsidRPr="007F4643">
              <w:rPr>
                <w:rFonts w:hint="eastAsia"/>
                <w:sz w:val="13"/>
                <w:szCs w:val="13"/>
              </w:rPr>
              <w:t>1413</w:t>
            </w:r>
            <w:r w:rsidRPr="007F4643">
              <w:rPr>
                <w:rFonts w:hint="eastAsia"/>
                <w:sz w:val="13"/>
                <w:szCs w:val="13"/>
              </w:rPr>
              <w:t>南侧</w:t>
            </w:r>
          </w:p>
        </w:tc>
        <w:tc>
          <w:tcPr>
            <w:tcW w:w="42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A218B1" w:rsidRDefault="00F91ECD" w:rsidP="00F82A4F"/>
        </w:tc>
        <w:tc>
          <w:tcPr>
            <w:tcW w:w="10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F82A4F" w:rsidRDefault="00F91ECD" w:rsidP="00F82A4F">
            <w:pPr>
              <w:rPr>
                <w:sz w:val="13"/>
                <w:szCs w:val="13"/>
              </w:rPr>
            </w:pPr>
            <w:r w:rsidRPr="00F82A4F">
              <w:rPr>
                <w:sz w:val="13"/>
                <w:szCs w:val="13"/>
              </w:rPr>
              <w:t>3-1 Y</w:t>
            </w:r>
            <w:r w:rsidRPr="00F82A4F">
              <w:rPr>
                <w:rFonts w:ascii="MS Mincho" w:eastAsia="MS Mincho" w:hAnsi="MS Mincho" w:cs="MS Mincho" w:hint="eastAsia"/>
                <w:sz w:val="13"/>
                <w:szCs w:val="13"/>
              </w:rPr>
              <w:t>☑</w:t>
            </w:r>
            <w:r w:rsidRPr="00F82A4F">
              <w:rPr>
                <w:sz w:val="13"/>
                <w:szCs w:val="13"/>
              </w:rPr>
              <w:t xml:space="preserve"> N</w:t>
            </w:r>
            <w:r w:rsidRPr="00F82A4F">
              <w:rPr>
                <w:rFonts w:hint="eastAsia"/>
                <w:sz w:val="13"/>
                <w:szCs w:val="13"/>
              </w:rPr>
              <w:t>□</w:t>
            </w:r>
          </w:p>
        </w:tc>
        <w:tc>
          <w:tcPr>
            <w:tcW w:w="1419" w:type="dxa"/>
            <w:gridSpan w:val="3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B66EC6" w:rsidRDefault="00F91ECD" w:rsidP="00B66EC6">
            <w:pPr>
              <w:rPr>
                <w:sz w:val="13"/>
                <w:szCs w:val="13"/>
              </w:rPr>
            </w:pPr>
            <w:r w:rsidRPr="00B66EC6">
              <w:rPr>
                <w:rFonts w:hint="eastAsia"/>
                <w:sz w:val="13"/>
                <w:szCs w:val="13"/>
              </w:rPr>
              <w:t>大门西侧</w:t>
            </w:r>
          </w:p>
        </w:tc>
        <w:tc>
          <w:tcPr>
            <w:tcW w:w="1053" w:type="dxa"/>
            <w:gridSpan w:val="2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496D08">
            <w:pPr>
              <w:rPr>
                <w:sz w:val="13"/>
                <w:szCs w:val="13"/>
              </w:rPr>
            </w:pPr>
            <w:r w:rsidRPr="00130034">
              <w:rPr>
                <w:rFonts w:hint="eastAsia"/>
                <w:sz w:val="13"/>
                <w:szCs w:val="13"/>
              </w:rPr>
              <w:t>8-2 Y</w:t>
            </w:r>
            <w:r w:rsidRPr="00F82A4F">
              <w:rPr>
                <w:rFonts w:ascii="MS Mincho" w:eastAsia="MS Mincho" w:hAnsi="MS Mincho" w:cs="MS Mincho" w:hint="eastAsia"/>
                <w:sz w:val="13"/>
                <w:szCs w:val="13"/>
              </w:rPr>
              <w:t>☑</w:t>
            </w:r>
            <w:r w:rsidRPr="00130034">
              <w:rPr>
                <w:rFonts w:hint="eastAsia"/>
                <w:sz w:val="13"/>
                <w:szCs w:val="13"/>
              </w:rPr>
              <w:t xml:space="preserve"> N</w:t>
            </w:r>
            <w:r w:rsidRPr="00130034">
              <w:rPr>
                <w:rFonts w:hint="eastAsia"/>
                <w:sz w:val="13"/>
                <w:szCs w:val="13"/>
              </w:rPr>
              <w:t>□</w:t>
            </w:r>
          </w:p>
        </w:tc>
        <w:tc>
          <w:tcPr>
            <w:tcW w:w="1069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B66EC6" w:rsidRDefault="00F91ECD" w:rsidP="00736C6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1211</w:t>
            </w:r>
          </w:p>
        </w:tc>
      </w:tr>
      <w:tr w:rsidR="00F91ECD" w:rsidRPr="00B66EC6" w:rsidTr="0016127E">
        <w:trPr>
          <w:gridAfter w:val="1"/>
          <w:wAfter w:w="6" w:type="dxa"/>
          <w:cantSplit/>
          <w:trHeight w:val="276"/>
          <w:jc w:val="center"/>
        </w:trPr>
        <w:tc>
          <w:tcPr>
            <w:tcW w:w="43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4E0735">
            <w:pPr>
              <w:rPr>
                <w:sz w:val="13"/>
                <w:szCs w:val="13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F82A4F">
            <w:pPr>
              <w:rPr>
                <w:sz w:val="13"/>
                <w:szCs w:val="13"/>
              </w:rPr>
            </w:pPr>
            <w:r w:rsidRPr="00130034">
              <w:rPr>
                <w:rFonts w:hint="eastAsia"/>
                <w:sz w:val="13"/>
                <w:szCs w:val="13"/>
              </w:rPr>
              <w:t>2-4 Y</w:t>
            </w:r>
            <w:r w:rsidRPr="00130034">
              <w:rPr>
                <w:rFonts w:hint="eastAsia"/>
                <w:sz w:val="13"/>
                <w:szCs w:val="13"/>
              </w:rPr>
              <w:t>□</w:t>
            </w:r>
            <w:r w:rsidRPr="00130034">
              <w:rPr>
                <w:rFonts w:hint="eastAsia"/>
                <w:sz w:val="13"/>
                <w:szCs w:val="13"/>
              </w:rPr>
              <w:t xml:space="preserve"> N</w:t>
            </w:r>
            <w:r w:rsidRPr="00130034">
              <w:rPr>
                <w:rFonts w:hint="eastAsia"/>
                <w:sz w:val="13"/>
                <w:szCs w:val="13"/>
              </w:rPr>
              <w:t>□</w:t>
            </w:r>
          </w:p>
        </w:tc>
        <w:tc>
          <w:tcPr>
            <w:tcW w:w="8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F82A4F">
            <w:pPr>
              <w:rPr>
                <w:sz w:val="13"/>
                <w:szCs w:val="13"/>
              </w:rPr>
            </w:pPr>
            <w:r w:rsidRPr="00130034">
              <w:rPr>
                <w:rFonts w:hint="eastAsia"/>
                <w:sz w:val="13"/>
                <w:szCs w:val="13"/>
              </w:rPr>
              <w:t>大门东侧</w:t>
            </w:r>
          </w:p>
        </w:tc>
        <w:tc>
          <w:tcPr>
            <w:tcW w:w="10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7F4643" w:rsidRDefault="00F91ECD" w:rsidP="00D05257">
            <w:pPr>
              <w:rPr>
                <w:sz w:val="13"/>
                <w:szCs w:val="13"/>
              </w:rPr>
            </w:pPr>
            <w:r w:rsidRPr="007F4643">
              <w:rPr>
                <w:rFonts w:hint="eastAsia"/>
                <w:sz w:val="13"/>
                <w:szCs w:val="13"/>
              </w:rPr>
              <w:t>21-3 Y</w:t>
            </w:r>
            <w:r w:rsidRPr="007F4643">
              <w:rPr>
                <w:rFonts w:hint="eastAsia"/>
                <w:sz w:val="13"/>
                <w:szCs w:val="13"/>
              </w:rPr>
              <w:t>□</w:t>
            </w:r>
            <w:r w:rsidRPr="007F4643">
              <w:rPr>
                <w:rFonts w:hint="eastAsia"/>
                <w:sz w:val="13"/>
                <w:szCs w:val="13"/>
              </w:rPr>
              <w:t xml:space="preserve"> N</w:t>
            </w:r>
            <w:r w:rsidRPr="007F4643">
              <w:rPr>
                <w:rFonts w:hint="eastAsia"/>
                <w:sz w:val="13"/>
                <w:szCs w:val="13"/>
              </w:rPr>
              <w:t>□</w:t>
            </w:r>
          </w:p>
        </w:tc>
        <w:tc>
          <w:tcPr>
            <w:tcW w:w="1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7F4643" w:rsidRDefault="00F91ECD" w:rsidP="00D05257">
            <w:pPr>
              <w:rPr>
                <w:sz w:val="13"/>
                <w:szCs w:val="13"/>
              </w:rPr>
            </w:pPr>
            <w:r w:rsidRPr="007F4643">
              <w:rPr>
                <w:rFonts w:hint="eastAsia"/>
                <w:sz w:val="13"/>
                <w:szCs w:val="13"/>
              </w:rPr>
              <w:t>1407</w:t>
            </w:r>
          </w:p>
        </w:tc>
        <w:tc>
          <w:tcPr>
            <w:tcW w:w="42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A218B1" w:rsidRDefault="00F91ECD" w:rsidP="00F82A4F"/>
        </w:tc>
        <w:tc>
          <w:tcPr>
            <w:tcW w:w="10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F82A4F" w:rsidRDefault="00F91ECD" w:rsidP="00F82A4F">
            <w:pPr>
              <w:rPr>
                <w:sz w:val="13"/>
                <w:szCs w:val="13"/>
              </w:rPr>
            </w:pPr>
            <w:r w:rsidRPr="00F82A4F">
              <w:rPr>
                <w:sz w:val="13"/>
                <w:szCs w:val="13"/>
              </w:rPr>
              <w:t>3-2 Y</w:t>
            </w:r>
            <w:r w:rsidRPr="00F82A4F">
              <w:rPr>
                <w:rFonts w:ascii="MS Mincho" w:eastAsia="MS Mincho" w:hAnsi="MS Mincho" w:cs="MS Mincho" w:hint="eastAsia"/>
                <w:sz w:val="13"/>
                <w:szCs w:val="13"/>
              </w:rPr>
              <w:t>☑</w:t>
            </w:r>
            <w:r w:rsidRPr="00F82A4F">
              <w:rPr>
                <w:sz w:val="13"/>
                <w:szCs w:val="13"/>
              </w:rPr>
              <w:t xml:space="preserve"> N</w:t>
            </w:r>
            <w:r w:rsidRPr="00F82A4F">
              <w:rPr>
                <w:rFonts w:hint="eastAsia"/>
                <w:sz w:val="13"/>
                <w:szCs w:val="13"/>
              </w:rPr>
              <w:t>□</w:t>
            </w:r>
          </w:p>
        </w:tc>
        <w:tc>
          <w:tcPr>
            <w:tcW w:w="1419" w:type="dxa"/>
            <w:gridSpan w:val="3"/>
            <w:tcBorders>
              <w:left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B66EC6" w:rsidRDefault="00F91ECD" w:rsidP="00B66EC6">
            <w:pPr>
              <w:rPr>
                <w:sz w:val="13"/>
                <w:szCs w:val="13"/>
              </w:rPr>
            </w:pPr>
            <w:r w:rsidRPr="00B66EC6">
              <w:rPr>
                <w:rFonts w:hint="eastAsia"/>
                <w:sz w:val="13"/>
                <w:szCs w:val="13"/>
              </w:rPr>
              <w:t>1112(</w:t>
            </w:r>
            <w:r w:rsidRPr="00B66EC6">
              <w:rPr>
                <w:rFonts w:hint="eastAsia"/>
                <w:sz w:val="13"/>
                <w:szCs w:val="13"/>
              </w:rPr>
              <w:t>更鞋室</w:t>
            </w:r>
            <w:r w:rsidRPr="00B66EC6"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105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130034" w:rsidRDefault="00F91ECD" w:rsidP="00496D08">
            <w:pPr>
              <w:rPr>
                <w:sz w:val="13"/>
                <w:szCs w:val="13"/>
              </w:rPr>
            </w:pPr>
            <w:r w:rsidRPr="00130034">
              <w:rPr>
                <w:rFonts w:hint="eastAsia"/>
                <w:sz w:val="13"/>
                <w:szCs w:val="13"/>
              </w:rPr>
              <w:t>9-3 Y</w:t>
            </w:r>
            <w:r w:rsidRPr="00F82A4F">
              <w:rPr>
                <w:rFonts w:ascii="MS Mincho" w:eastAsia="MS Mincho" w:hAnsi="MS Mincho" w:cs="MS Mincho" w:hint="eastAsia"/>
                <w:sz w:val="13"/>
                <w:szCs w:val="13"/>
              </w:rPr>
              <w:t>☑</w:t>
            </w:r>
            <w:r w:rsidRPr="00130034">
              <w:rPr>
                <w:rFonts w:hint="eastAsia"/>
                <w:sz w:val="13"/>
                <w:szCs w:val="13"/>
              </w:rPr>
              <w:t xml:space="preserve"> N</w:t>
            </w:r>
            <w:r w:rsidRPr="00130034">
              <w:rPr>
                <w:rFonts w:hint="eastAsia"/>
                <w:sz w:val="13"/>
                <w:szCs w:val="13"/>
              </w:rPr>
              <w:t>□</w:t>
            </w:r>
          </w:p>
        </w:tc>
        <w:tc>
          <w:tcPr>
            <w:tcW w:w="1069" w:type="dxa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B66EC6" w:rsidRDefault="00F91ECD" w:rsidP="00736C6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1212</w:t>
            </w:r>
          </w:p>
        </w:tc>
      </w:tr>
      <w:tr w:rsidR="00F91ECD" w:rsidRPr="00B66EC6" w:rsidTr="0016127E">
        <w:trPr>
          <w:gridAfter w:val="1"/>
          <w:wAfter w:w="6" w:type="dxa"/>
          <w:cantSplit/>
          <w:trHeight w:val="276"/>
          <w:jc w:val="center"/>
        </w:trPr>
        <w:tc>
          <w:tcPr>
            <w:tcW w:w="43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4E0735">
            <w:pPr>
              <w:rPr>
                <w:sz w:val="13"/>
                <w:szCs w:val="13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F82A4F">
            <w:pPr>
              <w:rPr>
                <w:sz w:val="13"/>
                <w:szCs w:val="13"/>
              </w:rPr>
            </w:pPr>
            <w:r w:rsidRPr="00130034">
              <w:rPr>
                <w:rFonts w:hint="eastAsia"/>
                <w:sz w:val="13"/>
                <w:szCs w:val="13"/>
              </w:rPr>
              <w:t>9-4 Y</w:t>
            </w:r>
            <w:r w:rsidRPr="00130034">
              <w:rPr>
                <w:rFonts w:hint="eastAsia"/>
                <w:sz w:val="13"/>
                <w:szCs w:val="13"/>
              </w:rPr>
              <w:t>□</w:t>
            </w:r>
            <w:r w:rsidRPr="00130034">
              <w:rPr>
                <w:rFonts w:hint="eastAsia"/>
                <w:sz w:val="13"/>
                <w:szCs w:val="13"/>
              </w:rPr>
              <w:t xml:space="preserve"> N</w:t>
            </w:r>
            <w:r w:rsidRPr="00130034">
              <w:rPr>
                <w:rFonts w:hint="eastAsia"/>
                <w:sz w:val="13"/>
                <w:szCs w:val="13"/>
              </w:rPr>
              <w:t>□</w:t>
            </w:r>
          </w:p>
        </w:tc>
        <w:tc>
          <w:tcPr>
            <w:tcW w:w="8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F82A4F">
            <w:pPr>
              <w:rPr>
                <w:sz w:val="13"/>
                <w:szCs w:val="13"/>
              </w:rPr>
            </w:pPr>
            <w:r w:rsidRPr="00130034">
              <w:rPr>
                <w:rFonts w:hint="eastAsia"/>
                <w:sz w:val="13"/>
                <w:szCs w:val="13"/>
              </w:rPr>
              <w:t>1214</w:t>
            </w:r>
          </w:p>
        </w:tc>
        <w:tc>
          <w:tcPr>
            <w:tcW w:w="10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7F4643" w:rsidRDefault="00F91ECD" w:rsidP="00D05257">
            <w:pPr>
              <w:rPr>
                <w:sz w:val="13"/>
                <w:szCs w:val="13"/>
              </w:rPr>
            </w:pPr>
            <w:r w:rsidRPr="007F4643">
              <w:rPr>
                <w:rFonts w:hint="eastAsia"/>
                <w:sz w:val="13"/>
                <w:szCs w:val="13"/>
              </w:rPr>
              <w:t>22-3 Y</w:t>
            </w:r>
            <w:r w:rsidRPr="007F4643">
              <w:rPr>
                <w:rFonts w:hint="eastAsia"/>
                <w:sz w:val="13"/>
                <w:szCs w:val="13"/>
              </w:rPr>
              <w:t>□</w:t>
            </w:r>
            <w:r w:rsidRPr="007F4643">
              <w:rPr>
                <w:rFonts w:hint="eastAsia"/>
                <w:sz w:val="13"/>
                <w:szCs w:val="13"/>
              </w:rPr>
              <w:t xml:space="preserve"> N</w:t>
            </w:r>
            <w:r w:rsidRPr="007F4643">
              <w:rPr>
                <w:rFonts w:hint="eastAsia"/>
                <w:sz w:val="13"/>
                <w:szCs w:val="13"/>
              </w:rPr>
              <w:t>□</w:t>
            </w:r>
          </w:p>
        </w:tc>
        <w:tc>
          <w:tcPr>
            <w:tcW w:w="1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7F4643" w:rsidRDefault="00F91ECD" w:rsidP="00D05257">
            <w:pPr>
              <w:rPr>
                <w:sz w:val="13"/>
                <w:szCs w:val="13"/>
              </w:rPr>
            </w:pPr>
            <w:r w:rsidRPr="007F4643">
              <w:rPr>
                <w:rFonts w:hint="eastAsia"/>
                <w:sz w:val="13"/>
                <w:szCs w:val="13"/>
              </w:rPr>
              <w:t>1406</w:t>
            </w:r>
          </w:p>
        </w:tc>
        <w:tc>
          <w:tcPr>
            <w:tcW w:w="42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A218B1" w:rsidRDefault="00F91ECD" w:rsidP="00F82A4F"/>
        </w:tc>
        <w:tc>
          <w:tcPr>
            <w:tcW w:w="10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F82A4F" w:rsidRDefault="00F91ECD" w:rsidP="00F82A4F">
            <w:pPr>
              <w:rPr>
                <w:sz w:val="13"/>
                <w:szCs w:val="13"/>
              </w:rPr>
            </w:pPr>
            <w:r w:rsidRPr="00F82A4F">
              <w:rPr>
                <w:sz w:val="13"/>
                <w:szCs w:val="13"/>
              </w:rPr>
              <w:t>3-3 Y</w:t>
            </w:r>
            <w:r w:rsidRPr="00F82A4F">
              <w:rPr>
                <w:rFonts w:ascii="MS Mincho" w:eastAsia="MS Mincho" w:hAnsi="MS Mincho" w:cs="MS Mincho" w:hint="eastAsia"/>
                <w:sz w:val="13"/>
                <w:szCs w:val="13"/>
              </w:rPr>
              <w:t>☑</w:t>
            </w:r>
            <w:r w:rsidRPr="00F82A4F">
              <w:rPr>
                <w:sz w:val="13"/>
                <w:szCs w:val="13"/>
              </w:rPr>
              <w:t xml:space="preserve"> N</w:t>
            </w:r>
            <w:r w:rsidRPr="00F82A4F">
              <w:rPr>
                <w:rFonts w:hint="eastAsia"/>
                <w:sz w:val="13"/>
                <w:szCs w:val="13"/>
              </w:rPr>
              <w:t>□</w:t>
            </w:r>
          </w:p>
        </w:tc>
        <w:tc>
          <w:tcPr>
            <w:tcW w:w="1419" w:type="dxa"/>
            <w:gridSpan w:val="3"/>
            <w:tcBorders>
              <w:left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B66EC6" w:rsidRDefault="00F91ECD" w:rsidP="00B66EC6">
            <w:pPr>
              <w:rPr>
                <w:sz w:val="13"/>
                <w:szCs w:val="13"/>
              </w:rPr>
            </w:pPr>
            <w:r w:rsidRPr="00B66EC6">
              <w:rPr>
                <w:rFonts w:hint="eastAsia"/>
                <w:sz w:val="13"/>
                <w:szCs w:val="13"/>
              </w:rPr>
              <w:t>1F</w:t>
            </w:r>
            <w:r w:rsidRPr="00B66EC6">
              <w:rPr>
                <w:rFonts w:hint="eastAsia"/>
                <w:sz w:val="13"/>
                <w:szCs w:val="13"/>
              </w:rPr>
              <w:t>南走廊西侧楼梯口</w:t>
            </w:r>
          </w:p>
        </w:tc>
        <w:tc>
          <w:tcPr>
            <w:tcW w:w="1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FFFFFF"/>
            <w:vAlign w:val="center"/>
          </w:tcPr>
          <w:p w:rsidR="00F91ECD" w:rsidRPr="00B66EC6" w:rsidRDefault="00F91ECD" w:rsidP="00736C67">
            <w:pPr>
              <w:rPr>
                <w:sz w:val="13"/>
                <w:szCs w:val="13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  <w:tr2bl w:val="single" w:sz="4" w:space="0" w:color="auto"/>
            </w:tcBorders>
            <w:shd w:val="clear" w:color="auto" w:fill="FFFFFF"/>
            <w:vAlign w:val="center"/>
          </w:tcPr>
          <w:p w:rsidR="00F91ECD" w:rsidRPr="00B66EC6" w:rsidRDefault="00F91ECD" w:rsidP="00736C67">
            <w:pPr>
              <w:rPr>
                <w:sz w:val="13"/>
                <w:szCs w:val="13"/>
              </w:rPr>
            </w:pPr>
          </w:p>
        </w:tc>
      </w:tr>
      <w:tr w:rsidR="00F91ECD" w:rsidRPr="00B66EC6" w:rsidTr="0016127E">
        <w:trPr>
          <w:gridAfter w:val="1"/>
          <w:wAfter w:w="6" w:type="dxa"/>
          <w:cantSplit/>
          <w:trHeight w:val="276"/>
          <w:jc w:val="center"/>
        </w:trPr>
        <w:tc>
          <w:tcPr>
            <w:tcW w:w="43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4E0735">
            <w:pPr>
              <w:rPr>
                <w:sz w:val="13"/>
                <w:szCs w:val="13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F82A4F">
            <w:pPr>
              <w:rPr>
                <w:sz w:val="13"/>
                <w:szCs w:val="13"/>
              </w:rPr>
            </w:pPr>
            <w:r w:rsidRPr="00130034">
              <w:rPr>
                <w:rFonts w:hint="eastAsia"/>
                <w:sz w:val="13"/>
                <w:szCs w:val="13"/>
              </w:rPr>
              <w:t>10-1 Y</w:t>
            </w:r>
            <w:r w:rsidRPr="00130034">
              <w:rPr>
                <w:rFonts w:hint="eastAsia"/>
                <w:sz w:val="13"/>
                <w:szCs w:val="13"/>
              </w:rPr>
              <w:t>□</w:t>
            </w:r>
            <w:r w:rsidRPr="00130034">
              <w:rPr>
                <w:rFonts w:hint="eastAsia"/>
                <w:sz w:val="13"/>
                <w:szCs w:val="13"/>
              </w:rPr>
              <w:t xml:space="preserve"> N</w:t>
            </w:r>
            <w:r w:rsidRPr="00130034">
              <w:rPr>
                <w:rFonts w:hint="eastAsia"/>
                <w:sz w:val="13"/>
                <w:szCs w:val="13"/>
              </w:rPr>
              <w:t>□</w:t>
            </w:r>
          </w:p>
        </w:tc>
        <w:tc>
          <w:tcPr>
            <w:tcW w:w="8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F82A4F">
            <w:pPr>
              <w:rPr>
                <w:sz w:val="13"/>
                <w:szCs w:val="13"/>
              </w:rPr>
            </w:pPr>
            <w:r w:rsidRPr="00130034">
              <w:rPr>
                <w:rFonts w:hint="eastAsia"/>
                <w:sz w:val="13"/>
                <w:szCs w:val="13"/>
              </w:rPr>
              <w:t>1213</w:t>
            </w:r>
          </w:p>
        </w:tc>
        <w:tc>
          <w:tcPr>
            <w:tcW w:w="10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7F4643" w:rsidRDefault="00F91ECD" w:rsidP="00D05257">
            <w:pPr>
              <w:rPr>
                <w:sz w:val="13"/>
                <w:szCs w:val="13"/>
              </w:rPr>
            </w:pPr>
            <w:r w:rsidRPr="007F4643">
              <w:rPr>
                <w:rFonts w:hint="eastAsia"/>
                <w:sz w:val="13"/>
                <w:szCs w:val="13"/>
              </w:rPr>
              <w:t>23-3 Y</w:t>
            </w:r>
            <w:r w:rsidRPr="007F4643">
              <w:rPr>
                <w:rFonts w:hint="eastAsia"/>
                <w:sz w:val="13"/>
                <w:szCs w:val="13"/>
              </w:rPr>
              <w:t>□</w:t>
            </w:r>
            <w:r w:rsidRPr="007F4643">
              <w:rPr>
                <w:rFonts w:hint="eastAsia"/>
                <w:sz w:val="13"/>
                <w:szCs w:val="13"/>
              </w:rPr>
              <w:t xml:space="preserve"> N</w:t>
            </w:r>
            <w:r w:rsidRPr="007F4643">
              <w:rPr>
                <w:rFonts w:hint="eastAsia"/>
                <w:sz w:val="13"/>
                <w:szCs w:val="13"/>
              </w:rPr>
              <w:t>□</w:t>
            </w:r>
          </w:p>
        </w:tc>
        <w:tc>
          <w:tcPr>
            <w:tcW w:w="1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7F4643" w:rsidRDefault="00F91ECD" w:rsidP="00D05257">
            <w:pPr>
              <w:rPr>
                <w:sz w:val="13"/>
                <w:szCs w:val="13"/>
              </w:rPr>
            </w:pPr>
            <w:r w:rsidRPr="007F4643">
              <w:rPr>
                <w:rFonts w:hint="eastAsia"/>
                <w:sz w:val="13"/>
                <w:szCs w:val="13"/>
              </w:rPr>
              <w:t>1401</w:t>
            </w:r>
          </w:p>
        </w:tc>
        <w:tc>
          <w:tcPr>
            <w:tcW w:w="42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A218B1" w:rsidRDefault="00F91ECD" w:rsidP="00F82A4F"/>
        </w:tc>
        <w:tc>
          <w:tcPr>
            <w:tcW w:w="10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F82A4F" w:rsidRDefault="00F91ECD" w:rsidP="00F82A4F">
            <w:pPr>
              <w:rPr>
                <w:sz w:val="13"/>
                <w:szCs w:val="13"/>
              </w:rPr>
            </w:pPr>
            <w:r w:rsidRPr="00F82A4F">
              <w:rPr>
                <w:sz w:val="13"/>
                <w:szCs w:val="13"/>
              </w:rPr>
              <w:t>5-1 Y</w:t>
            </w:r>
            <w:r w:rsidRPr="00F82A4F">
              <w:rPr>
                <w:rFonts w:ascii="MS Mincho" w:eastAsia="MS Mincho" w:hAnsi="MS Mincho" w:cs="MS Mincho" w:hint="eastAsia"/>
                <w:sz w:val="13"/>
                <w:szCs w:val="13"/>
              </w:rPr>
              <w:t>☑</w:t>
            </w:r>
            <w:r w:rsidRPr="00F82A4F">
              <w:rPr>
                <w:sz w:val="13"/>
                <w:szCs w:val="13"/>
              </w:rPr>
              <w:t xml:space="preserve"> N</w:t>
            </w:r>
            <w:r w:rsidRPr="00F82A4F">
              <w:rPr>
                <w:rFonts w:hint="eastAsia"/>
                <w:sz w:val="13"/>
                <w:szCs w:val="13"/>
              </w:rPr>
              <w:t>□</w:t>
            </w:r>
          </w:p>
        </w:tc>
        <w:tc>
          <w:tcPr>
            <w:tcW w:w="1419" w:type="dxa"/>
            <w:gridSpan w:val="3"/>
            <w:tcBorders>
              <w:left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B66EC6" w:rsidRDefault="00F91ECD" w:rsidP="00B66EC6">
            <w:pPr>
              <w:rPr>
                <w:sz w:val="13"/>
                <w:szCs w:val="13"/>
              </w:rPr>
            </w:pPr>
            <w:r w:rsidRPr="00B66EC6">
              <w:rPr>
                <w:rFonts w:hint="eastAsia"/>
                <w:sz w:val="13"/>
                <w:szCs w:val="13"/>
              </w:rPr>
              <w:t>1F</w:t>
            </w:r>
            <w:r w:rsidRPr="00B66EC6">
              <w:rPr>
                <w:rFonts w:hint="eastAsia"/>
                <w:sz w:val="13"/>
                <w:szCs w:val="13"/>
              </w:rPr>
              <w:t>北走廊西侧楼梯口</w:t>
            </w:r>
          </w:p>
        </w:tc>
        <w:tc>
          <w:tcPr>
            <w:tcW w:w="1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FFFFFF"/>
            <w:vAlign w:val="center"/>
          </w:tcPr>
          <w:p w:rsidR="00F91ECD" w:rsidRPr="00B66EC6" w:rsidRDefault="00F91ECD" w:rsidP="00736C67">
            <w:pPr>
              <w:rPr>
                <w:sz w:val="13"/>
                <w:szCs w:val="13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  <w:tr2bl w:val="single" w:sz="4" w:space="0" w:color="auto"/>
            </w:tcBorders>
            <w:shd w:val="clear" w:color="auto" w:fill="FFFFFF"/>
            <w:vAlign w:val="center"/>
          </w:tcPr>
          <w:p w:rsidR="00F91ECD" w:rsidRPr="00B66EC6" w:rsidRDefault="00F91ECD" w:rsidP="00736C67">
            <w:pPr>
              <w:rPr>
                <w:sz w:val="13"/>
                <w:szCs w:val="13"/>
              </w:rPr>
            </w:pPr>
          </w:p>
        </w:tc>
      </w:tr>
      <w:tr w:rsidR="00F91ECD" w:rsidRPr="00B66EC6" w:rsidTr="0016127E">
        <w:trPr>
          <w:gridAfter w:val="1"/>
          <w:wAfter w:w="6" w:type="dxa"/>
          <w:cantSplit/>
          <w:trHeight w:val="276"/>
          <w:jc w:val="center"/>
        </w:trPr>
        <w:tc>
          <w:tcPr>
            <w:tcW w:w="43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4E0735">
            <w:pPr>
              <w:rPr>
                <w:sz w:val="13"/>
                <w:szCs w:val="13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D05257">
            <w:pPr>
              <w:rPr>
                <w:sz w:val="13"/>
                <w:szCs w:val="13"/>
              </w:rPr>
            </w:pPr>
            <w:r w:rsidRPr="00130034">
              <w:rPr>
                <w:rFonts w:hint="eastAsia"/>
                <w:sz w:val="13"/>
                <w:szCs w:val="13"/>
              </w:rPr>
              <w:t>15-2 Y</w:t>
            </w:r>
            <w:r w:rsidRPr="00130034">
              <w:rPr>
                <w:rFonts w:hint="eastAsia"/>
                <w:sz w:val="13"/>
                <w:szCs w:val="13"/>
              </w:rPr>
              <w:t>□</w:t>
            </w:r>
            <w:r w:rsidRPr="00130034">
              <w:rPr>
                <w:rFonts w:hint="eastAsia"/>
                <w:sz w:val="13"/>
                <w:szCs w:val="13"/>
              </w:rPr>
              <w:t xml:space="preserve"> N</w:t>
            </w:r>
            <w:r w:rsidRPr="00130034">
              <w:rPr>
                <w:rFonts w:hint="eastAsia"/>
                <w:sz w:val="13"/>
                <w:szCs w:val="13"/>
              </w:rPr>
              <w:t>□</w:t>
            </w:r>
          </w:p>
        </w:tc>
        <w:tc>
          <w:tcPr>
            <w:tcW w:w="8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D05257">
            <w:pPr>
              <w:rPr>
                <w:sz w:val="13"/>
                <w:szCs w:val="13"/>
              </w:rPr>
            </w:pPr>
            <w:r w:rsidRPr="00130034">
              <w:rPr>
                <w:rFonts w:hint="eastAsia"/>
                <w:sz w:val="13"/>
                <w:szCs w:val="13"/>
              </w:rPr>
              <w:t>1308</w:t>
            </w:r>
          </w:p>
        </w:tc>
        <w:tc>
          <w:tcPr>
            <w:tcW w:w="10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7F4643" w:rsidRDefault="00F91ECD" w:rsidP="00D05257">
            <w:pPr>
              <w:rPr>
                <w:sz w:val="13"/>
                <w:szCs w:val="13"/>
              </w:rPr>
            </w:pPr>
            <w:r w:rsidRPr="007F4643">
              <w:rPr>
                <w:rFonts w:hint="eastAsia"/>
                <w:sz w:val="13"/>
                <w:szCs w:val="13"/>
              </w:rPr>
              <w:t>24-1 Y</w:t>
            </w:r>
            <w:r w:rsidRPr="007F4643">
              <w:rPr>
                <w:rFonts w:hint="eastAsia"/>
                <w:sz w:val="13"/>
                <w:szCs w:val="13"/>
              </w:rPr>
              <w:t>□</w:t>
            </w:r>
            <w:r w:rsidRPr="007F4643">
              <w:rPr>
                <w:rFonts w:hint="eastAsia"/>
                <w:sz w:val="13"/>
                <w:szCs w:val="13"/>
              </w:rPr>
              <w:t xml:space="preserve"> N</w:t>
            </w:r>
            <w:r w:rsidRPr="007F4643">
              <w:rPr>
                <w:rFonts w:hint="eastAsia"/>
                <w:sz w:val="13"/>
                <w:szCs w:val="13"/>
              </w:rPr>
              <w:t>□</w:t>
            </w:r>
          </w:p>
        </w:tc>
        <w:tc>
          <w:tcPr>
            <w:tcW w:w="1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7F4643" w:rsidRDefault="00F91ECD" w:rsidP="00D05257">
            <w:pPr>
              <w:rPr>
                <w:sz w:val="13"/>
                <w:szCs w:val="13"/>
              </w:rPr>
            </w:pPr>
            <w:r w:rsidRPr="007F4643">
              <w:rPr>
                <w:rFonts w:hint="eastAsia"/>
                <w:sz w:val="13"/>
                <w:szCs w:val="13"/>
              </w:rPr>
              <w:t>1148</w:t>
            </w:r>
          </w:p>
        </w:tc>
        <w:tc>
          <w:tcPr>
            <w:tcW w:w="42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A218B1" w:rsidRDefault="00F91ECD" w:rsidP="00F82A4F"/>
        </w:tc>
        <w:tc>
          <w:tcPr>
            <w:tcW w:w="10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F82A4F" w:rsidRDefault="00F91ECD" w:rsidP="00F82A4F">
            <w:pPr>
              <w:rPr>
                <w:sz w:val="13"/>
                <w:szCs w:val="13"/>
              </w:rPr>
            </w:pPr>
            <w:r w:rsidRPr="00F82A4F">
              <w:rPr>
                <w:sz w:val="13"/>
                <w:szCs w:val="13"/>
              </w:rPr>
              <w:t>8-3 Y</w:t>
            </w:r>
            <w:r w:rsidRPr="00F82A4F">
              <w:rPr>
                <w:rFonts w:ascii="MS Mincho" w:eastAsia="MS Mincho" w:hAnsi="MS Mincho" w:cs="MS Mincho" w:hint="eastAsia"/>
                <w:sz w:val="13"/>
                <w:szCs w:val="13"/>
              </w:rPr>
              <w:t>☑</w:t>
            </w:r>
            <w:r w:rsidRPr="00F82A4F">
              <w:rPr>
                <w:sz w:val="13"/>
                <w:szCs w:val="13"/>
              </w:rPr>
              <w:t xml:space="preserve"> N</w:t>
            </w:r>
            <w:r w:rsidRPr="00F82A4F">
              <w:rPr>
                <w:rFonts w:hint="eastAsia"/>
                <w:sz w:val="13"/>
                <w:szCs w:val="13"/>
              </w:rPr>
              <w:t>□</w:t>
            </w:r>
          </w:p>
        </w:tc>
        <w:tc>
          <w:tcPr>
            <w:tcW w:w="1419" w:type="dxa"/>
            <w:gridSpan w:val="3"/>
            <w:tcBorders>
              <w:left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B66EC6" w:rsidRDefault="00F91ECD" w:rsidP="00B66EC6">
            <w:pPr>
              <w:rPr>
                <w:sz w:val="13"/>
                <w:szCs w:val="13"/>
              </w:rPr>
            </w:pPr>
            <w:r w:rsidRPr="00B66EC6">
              <w:rPr>
                <w:rFonts w:hint="eastAsia"/>
                <w:sz w:val="13"/>
                <w:szCs w:val="13"/>
              </w:rPr>
              <w:t>2F</w:t>
            </w:r>
            <w:r w:rsidRPr="00B66EC6">
              <w:rPr>
                <w:rFonts w:hint="eastAsia"/>
                <w:sz w:val="13"/>
                <w:szCs w:val="13"/>
              </w:rPr>
              <w:t>南走廊西侧楼梯口</w:t>
            </w:r>
          </w:p>
        </w:tc>
        <w:tc>
          <w:tcPr>
            <w:tcW w:w="1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FFFFFF"/>
            <w:vAlign w:val="center"/>
          </w:tcPr>
          <w:p w:rsidR="00F91ECD" w:rsidRPr="00B66EC6" w:rsidRDefault="00F91ECD" w:rsidP="00736C67">
            <w:pPr>
              <w:rPr>
                <w:sz w:val="13"/>
                <w:szCs w:val="13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  <w:tr2bl w:val="single" w:sz="4" w:space="0" w:color="auto"/>
            </w:tcBorders>
            <w:shd w:val="clear" w:color="auto" w:fill="FFFFFF"/>
            <w:vAlign w:val="center"/>
          </w:tcPr>
          <w:p w:rsidR="00F91ECD" w:rsidRPr="00B66EC6" w:rsidRDefault="00F91ECD" w:rsidP="00736C67">
            <w:pPr>
              <w:rPr>
                <w:sz w:val="13"/>
                <w:szCs w:val="13"/>
              </w:rPr>
            </w:pPr>
          </w:p>
        </w:tc>
      </w:tr>
      <w:tr w:rsidR="00F91ECD" w:rsidRPr="00B66EC6" w:rsidTr="0016127E">
        <w:trPr>
          <w:gridAfter w:val="1"/>
          <w:wAfter w:w="6" w:type="dxa"/>
          <w:cantSplit/>
          <w:trHeight w:val="276"/>
          <w:jc w:val="center"/>
        </w:trPr>
        <w:tc>
          <w:tcPr>
            <w:tcW w:w="43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4E0735">
            <w:pPr>
              <w:rPr>
                <w:sz w:val="13"/>
                <w:szCs w:val="13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D05257">
            <w:pPr>
              <w:rPr>
                <w:sz w:val="13"/>
                <w:szCs w:val="13"/>
              </w:rPr>
            </w:pPr>
            <w:r w:rsidRPr="00130034">
              <w:rPr>
                <w:rFonts w:hint="eastAsia"/>
                <w:sz w:val="13"/>
                <w:szCs w:val="13"/>
              </w:rPr>
              <w:t>15-3 Y</w:t>
            </w:r>
            <w:r w:rsidRPr="00130034">
              <w:rPr>
                <w:rFonts w:hint="eastAsia"/>
                <w:sz w:val="13"/>
                <w:szCs w:val="13"/>
              </w:rPr>
              <w:t>□</w:t>
            </w:r>
            <w:r w:rsidRPr="00130034">
              <w:rPr>
                <w:rFonts w:hint="eastAsia"/>
                <w:sz w:val="13"/>
                <w:szCs w:val="13"/>
              </w:rPr>
              <w:t xml:space="preserve"> N</w:t>
            </w:r>
            <w:r w:rsidRPr="00130034">
              <w:rPr>
                <w:rFonts w:hint="eastAsia"/>
                <w:sz w:val="13"/>
                <w:szCs w:val="13"/>
              </w:rPr>
              <w:t>□</w:t>
            </w:r>
          </w:p>
        </w:tc>
        <w:tc>
          <w:tcPr>
            <w:tcW w:w="8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D05257">
            <w:pPr>
              <w:rPr>
                <w:sz w:val="13"/>
                <w:szCs w:val="13"/>
              </w:rPr>
            </w:pPr>
            <w:r w:rsidRPr="00130034">
              <w:rPr>
                <w:rFonts w:hint="eastAsia"/>
                <w:sz w:val="13"/>
                <w:szCs w:val="13"/>
              </w:rPr>
              <w:t>1307</w:t>
            </w:r>
          </w:p>
        </w:tc>
        <w:tc>
          <w:tcPr>
            <w:tcW w:w="10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7F4643" w:rsidRDefault="00F91ECD" w:rsidP="00D05257">
            <w:pPr>
              <w:rPr>
                <w:sz w:val="13"/>
                <w:szCs w:val="13"/>
              </w:rPr>
            </w:pPr>
            <w:r w:rsidRPr="007F4643">
              <w:rPr>
                <w:rFonts w:hint="eastAsia"/>
                <w:sz w:val="13"/>
                <w:szCs w:val="13"/>
              </w:rPr>
              <w:t>24-2 Y</w:t>
            </w:r>
            <w:r w:rsidRPr="007F4643">
              <w:rPr>
                <w:rFonts w:hint="eastAsia"/>
                <w:sz w:val="13"/>
                <w:szCs w:val="13"/>
              </w:rPr>
              <w:t>□</w:t>
            </w:r>
            <w:r w:rsidRPr="007F4643">
              <w:rPr>
                <w:rFonts w:hint="eastAsia"/>
                <w:sz w:val="13"/>
                <w:szCs w:val="13"/>
              </w:rPr>
              <w:t xml:space="preserve"> N</w:t>
            </w:r>
            <w:r w:rsidRPr="007F4643">
              <w:rPr>
                <w:rFonts w:hint="eastAsia"/>
                <w:sz w:val="13"/>
                <w:szCs w:val="13"/>
              </w:rPr>
              <w:t>□</w:t>
            </w:r>
          </w:p>
        </w:tc>
        <w:tc>
          <w:tcPr>
            <w:tcW w:w="1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7F4643" w:rsidRDefault="00F91ECD" w:rsidP="00D05257">
            <w:pPr>
              <w:rPr>
                <w:sz w:val="13"/>
                <w:szCs w:val="13"/>
              </w:rPr>
            </w:pPr>
            <w:r w:rsidRPr="007F4643">
              <w:rPr>
                <w:rFonts w:hint="eastAsia"/>
                <w:sz w:val="13"/>
                <w:szCs w:val="13"/>
              </w:rPr>
              <w:t>1144</w:t>
            </w:r>
          </w:p>
        </w:tc>
        <w:tc>
          <w:tcPr>
            <w:tcW w:w="42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A218B1" w:rsidRDefault="00F91ECD" w:rsidP="00F82A4F"/>
        </w:tc>
        <w:tc>
          <w:tcPr>
            <w:tcW w:w="10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F82A4F" w:rsidRDefault="00F91ECD" w:rsidP="00F82A4F">
            <w:pPr>
              <w:rPr>
                <w:sz w:val="13"/>
                <w:szCs w:val="13"/>
              </w:rPr>
            </w:pPr>
            <w:r w:rsidRPr="00F82A4F">
              <w:rPr>
                <w:sz w:val="13"/>
                <w:szCs w:val="13"/>
              </w:rPr>
              <w:t>10-2 Y</w:t>
            </w:r>
            <w:r w:rsidRPr="00F82A4F">
              <w:rPr>
                <w:rFonts w:ascii="MS Mincho" w:eastAsia="MS Mincho" w:hAnsi="MS Mincho" w:cs="MS Mincho" w:hint="eastAsia"/>
                <w:sz w:val="13"/>
                <w:szCs w:val="13"/>
              </w:rPr>
              <w:t>☑</w:t>
            </w:r>
            <w:r w:rsidRPr="00F82A4F">
              <w:rPr>
                <w:sz w:val="13"/>
                <w:szCs w:val="13"/>
              </w:rPr>
              <w:t xml:space="preserve"> N</w:t>
            </w:r>
            <w:r w:rsidRPr="00F82A4F">
              <w:rPr>
                <w:rFonts w:hint="eastAsia"/>
                <w:sz w:val="13"/>
                <w:szCs w:val="13"/>
              </w:rPr>
              <w:t>□</w:t>
            </w:r>
          </w:p>
        </w:tc>
        <w:tc>
          <w:tcPr>
            <w:tcW w:w="1419" w:type="dxa"/>
            <w:gridSpan w:val="3"/>
            <w:tcBorders>
              <w:left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B66EC6" w:rsidRDefault="00F91ECD" w:rsidP="00B66EC6">
            <w:pPr>
              <w:rPr>
                <w:sz w:val="13"/>
                <w:szCs w:val="13"/>
              </w:rPr>
            </w:pPr>
            <w:r w:rsidRPr="00B66EC6">
              <w:rPr>
                <w:rFonts w:hint="eastAsia"/>
                <w:sz w:val="13"/>
                <w:szCs w:val="13"/>
              </w:rPr>
              <w:t>2F</w:t>
            </w:r>
            <w:r w:rsidRPr="00B66EC6">
              <w:rPr>
                <w:rFonts w:hint="eastAsia"/>
                <w:sz w:val="13"/>
                <w:szCs w:val="13"/>
              </w:rPr>
              <w:t>北走廊西侧楼梯口</w:t>
            </w:r>
          </w:p>
        </w:tc>
        <w:tc>
          <w:tcPr>
            <w:tcW w:w="1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FFFFFF"/>
            <w:vAlign w:val="center"/>
          </w:tcPr>
          <w:p w:rsidR="00F91ECD" w:rsidRPr="00B66EC6" w:rsidRDefault="00F91ECD" w:rsidP="00736C67">
            <w:pPr>
              <w:rPr>
                <w:sz w:val="13"/>
                <w:szCs w:val="13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  <w:tr2bl w:val="single" w:sz="4" w:space="0" w:color="auto"/>
            </w:tcBorders>
            <w:shd w:val="clear" w:color="auto" w:fill="FFFFFF"/>
            <w:vAlign w:val="center"/>
          </w:tcPr>
          <w:p w:rsidR="00F91ECD" w:rsidRPr="00B66EC6" w:rsidRDefault="00F91ECD" w:rsidP="00736C67">
            <w:pPr>
              <w:rPr>
                <w:sz w:val="13"/>
                <w:szCs w:val="13"/>
              </w:rPr>
            </w:pPr>
          </w:p>
        </w:tc>
      </w:tr>
      <w:tr w:rsidR="00F91ECD" w:rsidRPr="00B66EC6" w:rsidTr="00952159">
        <w:trPr>
          <w:gridAfter w:val="1"/>
          <w:wAfter w:w="6" w:type="dxa"/>
          <w:cantSplit/>
          <w:trHeight w:val="276"/>
          <w:jc w:val="center"/>
        </w:trPr>
        <w:tc>
          <w:tcPr>
            <w:tcW w:w="43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4E0735">
            <w:pPr>
              <w:rPr>
                <w:sz w:val="13"/>
                <w:szCs w:val="13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D05257">
            <w:pPr>
              <w:rPr>
                <w:sz w:val="13"/>
                <w:szCs w:val="13"/>
              </w:rPr>
            </w:pPr>
            <w:r w:rsidRPr="00130034">
              <w:rPr>
                <w:rFonts w:hint="eastAsia"/>
                <w:sz w:val="13"/>
                <w:szCs w:val="13"/>
              </w:rPr>
              <w:t>19-2 Y</w:t>
            </w:r>
            <w:r w:rsidRPr="00130034">
              <w:rPr>
                <w:rFonts w:hint="eastAsia"/>
                <w:sz w:val="13"/>
                <w:szCs w:val="13"/>
              </w:rPr>
              <w:t>□</w:t>
            </w:r>
            <w:r w:rsidRPr="00130034">
              <w:rPr>
                <w:rFonts w:hint="eastAsia"/>
                <w:sz w:val="13"/>
                <w:szCs w:val="13"/>
              </w:rPr>
              <w:t xml:space="preserve"> N</w:t>
            </w:r>
            <w:r w:rsidRPr="00130034">
              <w:rPr>
                <w:rFonts w:hint="eastAsia"/>
                <w:sz w:val="13"/>
                <w:szCs w:val="13"/>
              </w:rPr>
              <w:t>□</w:t>
            </w:r>
          </w:p>
        </w:tc>
        <w:tc>
          <w:tcPr>
            <w:tcW w:w="8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D05257">
            <w:pPr>
              <w:rPr>
                <w:sz w:val="13"/>
                <w:szCs w:val="13"/>
              </w:rPr>
            </w:pPr>
            <w:r w:rsidRPr="00130034">
              <w:rPr>
                <w:rFonts w:hint="eastAsia"/>
                <w:sz w:val="13"/>
                <w:szCs w:val="13"/>
              </w:rPr>
              <w:t>1445</w:t>
            </w:r>
          </w:p>
        </w:tc>
        <w:tc>
          <w:tcPr>
            <w:tcW w:w="10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7F4643" w:rsidRDefault="00F91ECD" w:rsidP="00D05257">
            <w:pPr>
              <w:rPr>
                <w:sz w:val="13"/>
                <w:szCs w:val="13"/>
              </w:rPr>
            </w:pPr>
            <w:r w:rsidRPr="007F4643">
              <w:rPr>
                <w:rFonts w:hint="eastAsia"/>
                <w:sz w:val="13"/>
                <w:szCs w:val="13"/>
              </w:rPr>
              <w:t>26-2 Y</w:t>
            </w:r>
            <w:r w:rsidRPr="007F4643">
              <w:rPr>
                <w:rFonts w:hint="eastAsia"/>
                <w:sz w:val="13"/>
                <w:szCs w:val="13"/>
              </w:rPr>
              <w:t>□</w:t>
            </w:r>
            <w:r w:rsidRPr="007F4643">
              <w:rPr>
                <w:rFonts w:hint="eastAsia"/>
                <w:sz w:val="13"/>
                <w:szCs w:val="13"/>
              </w:rPr>
              <w:t xml:space="preserve"> N</w:t>
            </w:r>
            <w:r w:rsidRPr="007F4643">
              <w:rPr>
                <w:rFonts w:hint="eastAsia"/>
                <w:sz w:val="13"/>
                <w:szCs w:val="13"/>
              </w:rPr>
              <w:t>□</w:t>
            </w:r>
          </w:p>
        </w:tc>
        <w:tc>
          <w:tcPr>
            <w:tcW w:w="1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7F4643" w:rsidRDefault="00F91ECD" w:rsidP="00D05257">
            <w:pPr>
              <w:rPr>
                <w:sz w:val="13"/>
                <w:szCs w:val="13"/>
              </w:rPr>
            </w:pPr>
            <w:r w:rsidRPr="007F4643">
              <w:rPr>
                <w:rFonts w:hint="eastAsia"/>
                <w:sz w:val="13"/>
                <w:szCs w:val="13"/>
              </w:rPr>
              <w:t>1343B</w:t>
            </w:r>
          </w:p>
        </w:tc>
        <w:tc>
          <w:tcPr>
            <w:tcW w:w="42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A218B1" w:rsidRDefault="00F91ECD" w:rsidP="00F82A4F"/>
        </w:tc>
        <w:tc>
          <w:tcPr>
            <w:tcW w:w="10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F82A4F" w:rsidRDefault="00F91ECD" w:rsidP="00F82A4F">
            <w:pPr>
              <w:rPr>
                <w:sz w:val="13"/>
                <w:szCs w:val="13"/>
              </w:rPr>
            </w:pPr>
            <w:r w:rsidRPr="00F82A4F">
              <w:rPr>
                <w:sz w:val="13"/>
                <w:szCs w:val="13"/>
              </w:rPr>
              <w:t>16-1 Y</w:t>
            </w:r>
            <w:r w:rsidRPr="00F82A4F">
              <w:rPr>
                <w:rFonts w:ascii="MS Mincho" w:eastAsia="MS Mincho" w:hAnsi="MS Mincho" w:cs="MS Mincho" w:hint="eastAsia"/>
                <w:sz w:val="13"/>
                <w:szCs w:val="13"/>
              </w:rPr>
              <w:t>☑</w:t>
            </w:r>
            <w:r w:rsidRPr="00F82A4F">
              <w:rPr>
                <w:sz w:val="13"/>
                <w:szCs w:val="13"/>
              </w:rPr>
              <w:t xml:space="preserve"> N</w:t>
            </w:r>
            <w:r w:rsidRPr="00F82A4F">
              <w:rPr>
                <w:rFonts w:hint="eastAsia"/>
                <w:sz w:val="13"/>
                <w:szCs w:val="13"/>
              </w:rPr>
              <w:t>□</w:t>
            </w:r>
          </w:p>
        </w:tc>
        <w:tc>
          <w:tcPr>
            <w:tcW w:w="1419" w:type="dxa"/>
            <w:gridSpan w:val="3"/>
            <w:tcBorders>
              <w:left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B66EC6" w:rsidRDefault="00F91ECD" w:rsidP="00B66EC6">
            <w:pPr>
              <w:rPr>
                <w:sz w:val="13"/>
                <w:szCs w:val="13"/>
              </w:rPr>
            </w:pPr>
            <w:r w:rsidRPr="00B66EC6">
              <w:rPr>
                <w:rFonts w:hint="eastAsia"/>
                <w:sz w:val="13"/>
                <w:szCs w:val="13"/>
              </w:rPr>
              <w:t>3F</w:t>
            </w:r>
            <w:r w:rsidRPr="00B66EC6">
              <w:rPr>
                <w:rFonts w:hint="eastAsia"/>
                <w:sz w:val="13"/>
                <w:szCs w:val="13"/>
              </w:rPr>
              <w:t>北走廊西侧楼梯口</w:t>
            </w:r>
          </w:p>
        </w:tc>
        <w:tc>
          <w:tcPr>
            <w:tcW w:w="1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FFFFFF"/>
            <w:vAlign w:val="center"/>
          </w:tcPr>
          <w:p w:rsidR="00F91ECD" w:rsidRPr="00B66EC6" w:rsidRDefault="00F91ECD" w:rsidP="00736C67">
            <w:pPr>
              <w:rPr>
                <w:sz w:val="13"/>
                <w:szCs w:val="13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  <w:tr2bl w:val="single" w:sz="4" w:space="0" w:color="auto"/>
            </w:tcBorders>
            <w:shd w:val="clear" w:color="auto" w:fill="FFFFFF"/>
            <w:vAlign w:val="center"/>
          </w:tcPr>
          <w:p w:rsidR="00F91ECD" w:rsidRPr="00B66EC6" w:rsidRDefault="00F91ECD" w:rsidP="00736C67">
            <w:pPr>
              <w:rPr>
                <w:sz w:val="13"/>
                <w:szCs w:val="13"/>
              </w:rPr>
            </w:pPr>
          </w:p>
        </w:tc>
      </w:tr>
      <w:tr w:rsidR="00F91ECD" w:rsidRPr="00B66EC6" w:rsidTr="00952159">
        <w:trPr>
          <w:gridAfter w:val="1"/>
          <w:wAfter w:w="6" w:type="dxa"/>
          <w:cantSplit/>
          <w:trHeight w:val="276"/>
          <w:jc w:val="center"/>
        </w:trPr>
        <w:tc>
          <w:tcPr>
            <w:tcW w:w="43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4E0735">
            <w:pPr>
              <w:rPr>
                <w:sz w:val="13"/>
                <w:szCs w:val="13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7F4643" w:rsidRDefault="00F91ECD" w:rsidP="00D05257">
            <w:pPr>
              <w:rPr>
                <w:sz w:val="13"/>
                <w:szCs w:val="13"/>
              </w:rPr>
            </w:pPr>
            <w:r w:rsidRPr="007F4643">
              <w:rPr>
                <w:rFonts w:hint="eastAsia"/>
                <w:sz w:val="13"/>
                <w:szCs w:val="13"/>
              </w:rPr>
              <w:t>19-3 Y</w:t>
            </w:r>
            <w:r w:rsidRPr="007F4643">
              <w:rPr>
                <w:rFonts w:hint="eastAsia"/>
                <w:sz w:val="13"/>
                <w:szCs w:val="13"/>
              </w:rPr>
              <w:t>□</w:t>
            </w:r>
            <w:r w:rsidRPr="007F4643">
              <w:rPr>
                <w:rFonts w:hint="eastAsia"/>
                <w:sz w:val="13"/>
                <w:szCs w:val="13"/>
              </w:rPr>
              <w:t xml:space="preserve"> N</w:t>
            </w:r>
            <w:r w:rsidRPr="007F4643">
              <w:rPr>
                <w:rFonts w:hint="eastAsia"/>
                <w:sz w:val="13"/>
                <w:szCs w:val="13"/>
              </w:rPr>
              <w:t>□</w:t>
            </w:r>
          </w:p>
        </w:tc>
        <w:tc>
          <w:tcPr>
            <w:tcW w:w="8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7F4643" w:rsidRDefault="00F91ECD" w:rsidP="00D05257">
            <w:pPr>
              <w:rPr>
                <w:sz w:val="13"/>
                <w:szCs w:val="13"/>
              </w:rPr>
            </w:pPr>
            <w:r w:rsidRPr="007F4643">
              <w:rPr>
                <w:rFonts w:hint="eastAsia"/>
                <w:sz w:val="13"/>
                <w:szCs w:val="13"/>
              </w:rPr>
              <w:t>1445C</w:t>
            </w:r>
          </w:p>
        </w:tc>
        <w:tc>
          <w:tcPr>
            <w:tcW w:w="10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  <w:shd w:val="clear" w:color="auto" w:fill="FFFFFF"/>
            <w:vAlign w:val="center"/>
          </w:tcPr>
          <w:p w:rsidR="00F91ECD" w:rsidRPr="007F4643" w:rsidRDefault="00F91ECD" w:rsidP="00F82A4F">
            <w:pPr>
              <w:rPr>
                <w:sz w:val="13"/>
                <w:szCs w:val="13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  <w:shd w:val="clear" w:color="auto" w:fill="FFFFFF"/>
            <w:vAlign w:val="center"/>
          </w:tcPr>
          <w:p w:rsidR="00F91ECD" w:rsidRPr="007F4643" w:rsidRDefault="00F91ECD" w:rsidP="00F82A4F">
            <w:pPr>
              <w:rPr>
                <w:sz w:val="13"/>
                <w:szCs w:val="13"/>
              </w:rPr>
            </w:pPr>
          </w:p>
        </w:tc>
        <w:tc>
          <w:tcPr>
            <w:tcW w:w="42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A218B1" w:rsidRDefault="00F91ECD" w:rsidP="00F82A4F"/>
        </w:tc>
        <w:tc>
          <w:tcPr>
            <w:tcW w:w="10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F82A4F" w:rsidRDefault="00F91ECD" w:rsidP="00F82A4F">
            <w:pPr>
              <w:rPr>
                <w:sz w:val="13"/>
                <w:szCs w:val="13"/>
              </w:rPr>
            </w:pPr>
            <w:r w:rsidRPr="00F82A4F">
              <w:rPr>
                <w:sz w:val="13"/>
                <w:szCs w:val="13"/>
              </w:rPr>
              <w:t>23-1 Y</w:t>
            </w:r>
            <w:r w:rsidRPr="00F82A4F">
              <w:rPr>
                <w:rFonts w:ascii="MS Mincho" w:eastAsia="MS Mincho" w:hAnsi="MS Mincho" w:cs="MS Mincho" w:hint="eastAsia"/>
                <w:sz w:val="13"/>
                <w:szCs w:val="13"/>
              </w:rPr>
              <w:t>☑</w:t>
            </w:r>
            <w:r w:rsidRPr="00F82A4F">
              <w:rPr>
                <w:sz w:val="13"/>
                <w:szCs w:val="13"/>
              </w:rPr>
              <w:t xml:space="preserve"> N</w:t>
            </w:r>
            <w:r w:rsidRPr="00F82A4F">
              <w:rPr>
                <w:rFonts w:hint="eastAsia"/>
                <w:sz w:val="13"/>
                <w:szCs w:val="13"/>
              </w:rPr>
              <w:t>□</w:t>
            </w:r>
          </w:p>
        </w:tc>
        <w:tc>
          <w:tcPr>
            <w:tcW w:w="1419" w:type="dxa"/>
            <w:gridSpan w:val="3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91ECD" w:rsidRPr="00B66EC6" w:rsidRDefault="00F91ECD" w:rsidP="00B66EC6">
            <w:pPr>
              <w:rPr>
                <w:sz w:val="13"/>
                <w:szCs w:val="13"/>
              </w:rPr>
            </w:pPr>
            <w:r w:rsidRPr="00B66EC6">
              <w:rPr>
                <w:rFonts w:hint="eastAsia"/>
                <w:sz w:val="13"/>
                <w:szCs w:val="13"/>
              </w:rPr>
              <w:t>4F</w:t>
            </w:r>
            <w:r w:rsidRPr="00B66EC6">
              <w:rPr>
                <w:rFonts w:hint="eastAsia"/>
                <w:sz w:val="13"/>
                <w:szCs w:val="13"/>
              </w:rPr>
              <w:t>南走廊西侧楼梯口</w:t>
            </w:r>
          </w:p>
        </w:tc>
        <w:tc>
          <w:tcPr>
            <w:tcW w:w="1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FFFFFF"/>
            <w:vAlign w:val="center"/>
          </w:tcPr>
          <w:p w:rsidR="00F91ECD" w:rsidRPr="00B66EC6" w:rsidRDefault="00F91ECD" w:rsidP="00736C67">
            <w:pPr>
              <w:rPr>
                <w:sz w:val="13"/>
                <w:szCs w:val="13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  <w:tr2bl w:val="single" w:sz="4" w:space="0" w:color="auto"/>
            </w:tcBorders>
            <w:shd w:val="clear" w:color="auto" w:fill="FFFFFF"/>
            <w:vAlign w:val="center"/>
          </w:tcPr>
          <w:p w:rsidR="00F91ECD" w:rsidRPr="00B66EC6" w:rsidRDefault="00F91ECD" w:rsidP="00736C67">
            <w:pPr>
              <w:rPr>
                <w:sz w:val="13"/>
                <w:szCs w:val="13"/>
              </w:rPr>
            </w:pPr>
          </w:p>
        </w:tc>
      </w:tr>
      <w:tr w:rsidR="00F91ECD" w:rsidRPr="00B66EC6" w:rsidTr="00F74D6E">
        <w:trPr>
          <w:gridAfter w:val="1"/>
          <w:wAfter w:w="6" w:type="dxa"/>
          <w:cantSplit/>
          <w:trHeight w:val="276"/>
          <w:jc w:val="center"/>
        </w:trPr>
        <w:tc>
          <w:tcPr>
            <w:tcW w:w="43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4E0735">
            <w:pPr>
              <w:rPr>
                <w:sz w:val="13"/>
                <w:szCs w:val="13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  <w:tr2bl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F82A4F">
            <w:pPr>
              <w:rPr>
                <w:sz w:val="13"/>
                <w:szCs w:val="13"/>
              </w:rPr>
            </w:pPr>
          </w:p>
        </w:tc>
        <w:tc>
          <w:tcPr>
            <w:tcW w:w="842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  <w:tr2bl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F82A4F">
            <w:pPr>
              <w:rPr>
                <w:sz w:val="13"/>
                <w:szCs w:val="13"/>
              </w:rPr>
            </w:pPr>
          </w:p>
        </w:tc>
        <w:tc>
          <w:tcPr>
            <w:tcW w:w="1001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  <w:tr2bl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F82A4F">
            <w:pPr>
              <w:rPr>
                <w:sz w:val="13"/>
                <w:szCs w:val="13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  <w:tr2bl w:val="single" w:sz="6" w:space="0" w:color="auto"/>
            </w:tcBorders>
            <w:shd w:val="clear" w:color="auto" w:fill="FFFFFF"/>
            <w:vAlign w:val="center"/>
          </w:tcPr>
          <w:p w:rsidR="00F91ECD" w:rsidRPr="00130034" w:rsidRDefault="00F91ECD" w:rsidP="00F82A4F">
            <w:pPr>
              <w:rPr>
                <w:sz w:val="13"/>
                <w:szCs w:val="13"/>
              </w:rPr>
            </w:pPr>
          </w:p>
        </w:tc>
        <w:tc>
          <w:tcPr>
            <w:tcW w:w="428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91ECD" w:rsidRPr="00A218B1" w:rsidRDefault="00F91ECD" w:rsidP="00F82A4F"/>
        </w:tc>
        <w:tc>
          <w:tcPr>
            <w:tcW w:w="10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  <w:shd w:val="clear" w:color="auto" w:fill="FFFFFF"/>
            <w:vAlign w:val="center"/>
          </w:tcPr>
          <w:p w:rsidR="00F91ECD" w:rsidRPr="00F82A4F" w:rsidRDefault="00F91ECD" w:rsidP="00F82A4F">
            <w:pPr>
              <w:rPr>
                <w:sz w:val="13"/>
                <w:szCs w:val="13"/>
              </w:rPr>
            </w:pPr>
          </w:p>
        </w:tc>
        <w:tc>
          <w:tcPr>
            <w:tcW w:w="14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r2bl w:val="single" w:sz="6" w:space="0" w:color="auto"/>
            </w:tcBorders>
            <w:shd w:val="clear" w:color="auto" w:fill="FFFFFF"/>
            <w:vAlign w:val="center"/>
          </w:tcPr>
          <w:p w:rsidR="00F91ECD" w:rsidRPr="00B66EC6" w:rsidRDefault="00F91ECD" w:rsidP="00B66EC6">
            <w:pPr>
              <w:rPr>
                <w:sz w:val="13"/>
                <w:szCs w:val="13"/>
              </w:rPr>
            </w:pPr>
          </w:p>
        </w:tc>
        <w:tc>
          <w:tcPr>
            <w:tcW w:w="105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FFFFFF"/>
            <w:vAlign w:val="center"/>
          </w:tcPr>
          <w:p w:rsidR="00F91ECD" w:rsidRPr="00B66EC6" w:rsidRDefault="00F91ECD" w:rsidP="00736C67">
            <w:pPr>
              <w:rPr>
                <w:sz w:val="13"/>
                <w:szCs w:val="13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  <w:tr2bl w:val="single" w:sz="4" w:space="0" w:color="auto"/>
            </w:tcBorders>
            <w:shd w:val="clear" w:color="auto" w:fill="FFFFFF"/>
            <w:vAlign w:val="center"/>
          </w:tcPr>
          <w:p w:rsidR="00F91ECD" w:rsidRPr="00B66EC6" w:rsidRDefault="00F91ECD" w:rsidP="00736C67">
            <w:pPr>
              <w:rPr>
                <w:sz w:val="13"/>
                <w:szCs w:val="13"/>
              </w:rPr>
            </w:pPr>
          </w:p>
        </w:tc>
      </w:tr>
      <w:tr w:rsidR="00F91ECD" w:rsidTr="0016127E">
        <w:trPr>
          <w:gridAfter w:val="1"/>
          <w:wAfter w:w="6" w:type="dxa"/>
          <w:cantSplit/>
          <w:trHeight w:val="293"/>
          <w:jc w:val="center"/>
        </w:trPr>
        <w:tc>
          <w:tcPr>
            <w:tcW w:w="2558" w:type="dxa"/>
            <w:gridSpan w:val="6"/>
            <w:tcBorders>
              <w:top w:val="single" w:sz="2" w:space="0" w:color="auto"/>
              <w:left w:val="single" w:sz="6" w:space="0" w:color="auto"/>
              <w:right w:val="single" w:sz="2" w:space="0" w:color="auto"/>
            </w:tcBorders>
            <w:vAlign w:val="center"/>
          </w:tcPr>
          <w:p w:rsidR="00F91ECD" w:rsidRPr="00D764E7" w:rsidRDefault="00F91ECD" w:rsidP="0023652F">
            <w:pPr>
              <w:widowControl/>
              <w:jc w:val="center"/>
              <w:rPr>
                <w:bCs/>
                <w:sz w:val="13"/>
                <w:szCs w:val="13"/>
              </w:rPr>
            </w:pPr>
            <w:r w:rsidRPr="00D764E7">
              <w:rPr>
                <w:rFonts w:hint="eastAsia"/>
                <w:bCs/>
                <w:sz w:val="13"/>
                <w:szCs w:val="13"/>
              </w:rPr>
              <w:t>部门负责人（签名</w:t>
            </w:r>
            <w:r w:rsidRPr="00D764E7">
              <w:rPr>
                <w:rFonts w:hint="eastAsia"/>
                <w:bCs/>
                <w:sz w:val="13"/>
                <w:szCs w:val="13"/>
              </w:rPr>
              <w:t>/</w:t>
            </w:r>
            <w:r w:rsidRPr="00D764E7">
              <w:rPr>
                <w:rFonts w:hint="eastAsia"/>
                <w:bCs/>
                <w:sz w:val="13"/>
                <w:szCs w:val="13"/>
              </w:rPr>
              <w:t>日期）</w:t>
            </w:r>
          </w:p>
          <w:p w:rsidR="00F91ECD" w:rsidRPr="00D764E7" w:rsidRDefault="00F91ECD" w:rsidP="0023652F">
            <w:pPr>
              <w:widowControl/>
              <w:jc w:val="center"/>
              <w:rPr>
                <w:bCs/>
                <w:sz w:val="13"/>
                <w:szCs w:val="13"/>
              </w:rPr>
            </w:pPr>
            <w:r w:rsidRPr="00D764E7">
              <w:rPr>
                <w:rFonts w:hint="eastAsia"/>
                <w:bCs/>
                <w:sz w:val="13"/>
                <w:szCs w:val="13"/>
              </w:rPr>
              <w:t>D</w:t>
            </w:r>
            <w:r w:rsidRPr="00D764E7">
              <w:rPr>
                <w:bCs/>
                <w:sz w:val="13"/>
                <w:szCs w:val="13"/>
              </w:rPr>
              <w:t xml:space="preserve">epartment </w:t>
            </w:r>
            <w:r w:rsidRPr="00D764E7">
              <w:rPr>
                <w:rFonts w:hint="eastAsia"/>
                <w:bCs/>
                <w:sz w:val="13"/>
                <w:szCs w:val="13"/>
              </w:rPr>
              <w:t>H</w:t>
            </w:r>
            <w:r w:rsidRPr="00D764E7">
              <w:rPr>
                <w:bCs/>
                <w:sz w:val="13"/>
                <w:szCs w:val="13"/>
              </w:rPr>
              <w:t>ead (</w:t>
            </w:r>
            <w:proofErr w:type="spellStart"/>
            <w:r w:rsidRPr="00D764E7">
              <w:rPr>
                <w:bCs/>
                <w:sz w:val="13"/>
                <w:szCs w:val="13"/>
              </w:rPr>
              <w:t>Signature&amp;Date</w:t>
            </w:r>
            <w:proofErr w:type="spellEnd"/>
            <w:r w:rsidRPr="00D764E7">
              <w:rPr>
                <w:bCs/>
                <w:sz w:val="13"/>
                <w:szCs w:val="13"/>
              </w:rPr>
              <w:t>)</w:t>
            </w:r>
          </w:p>
        </w:tc>
        <w:tc>
          <w:tcPr>
            <w:tcW w:w="7085" w:type="dxa"/>
            <w:gridSpan w:val="12"/>
            <w:tcBorders>
              <w:top w:val="single" w:sz="2" w:space="0" w:color="auto"/>
              <w:right w:val="single" w:sz="6" w:space="0" w:color="auto"/>
            </w:tcBorders>
            <w:vAlign w:val="center"/>
          </w:tcPr>
          <w:p w:rsidR="00F91ECD" w:rsidRDefault="00F91ECD" w:rsidP="00B9568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F91ECD" w:rsidTr="0016127E">
        <w:trPr>
          <w:gridAfter w:val="1"/>
          <w:wAfter w:w="6" w:type="dxa"/>
          <w:cantSplit/>
          <w:trHeight w:val="341"/>
          <w:jc w:val="center"/>
        </w:trPr>
        <w:tc>
          <w:tcPr>
            <w:tcW w:w="2558" w:type="dxa"/>
            <w:gridSpan w:val="6"/>
            <w:tcBorders>
              <w:top w:val="single" w:sz="4" w:space="0" w:color="auto"/>
              <w:left w:val="single" w:sz="6" w:space="0" w:color="auto"/>
              <w:right w:val="single" w:sz="2" w:space="0" w:color="auto"/>
            </w:tcBorders>
            <w:vAlign w:val="center"/>
          </w:tcPr>
          <w:p w:rsidR="00F91ECD" w:rsidRPr="00D764E7" w:rsidRDefault="00F91ECD" w:rsidP="0023652F">
            <w:pPr>
              <w:widowControl/>
              <w:jc w:val="center"/>
              <w:rPr>
                <w:bCs/>
                <w:sz w:val="13"/>
                <w:szCs w:val="13"/>
              </w:rPr>
            </w:pPr>
            <w:r w:rsidRPr="00D764E7">
              <w:rPr>
                <w:bCs/>
                <w:sz w:val="13"/>
                <w:szCs w:val="13"/>
              </w:rPr>
              <w:t>机构负责人</w:t>
            </w:r>
            <w:r w:rsidRPr="00D764E7">
              <w:rPr>
                <w:rFonts w:hint="eastAsia"/>
                <w:bCs/>
                <w:sz w:val="13"/>
                <w:szCs w:val="13"/>
              </w:rPr>
              <w:t>（签名</w:t>
            </w:r>
            <w:r w:rsidRPr="00D764E7">
              <w:rPr>
                <w:rFonts w:hint="eastAsia"/>
                <w:bCs/>
                <w:sz w:val="13"/>
                <w:szCs w:val="13"/>
              </w:rPr>
              <w:t>/</w:t>
            </w:r>
            <w:r w:rsidRPr="00D764E7">
              <w:rPr>
                <w:rFonts w:hint="eastAsia"/>
                <w:bCs/>
                <w:sz w:val="13"/>
                <w:szCs w:val="13"/>
              </w:rPr>
              <w:t>日期）</w:t>
            </w:r>
          </w:p>
          <w:p w:rsidR="00F91ECD" w:rsidRPr="00D764E7" w:rsidRDefault="00F91ECD" w:rsidP="0023652F">
            <w:pPr>
              <w:widowControl/>
              <w:jc w:val="center"/>
              <w:rPr>
                <w:bCs/>
                <w:sz w:val="13"/>
                <w:szCs w:val="13"/>
              </w:rPr>
            </w:pPr>
            <w:r w:rsidRPr="00D764E7">
              <w:rPr>
                <w:bCs/>
                <w:sz w:val="13"/>
                <w:szCs w:val="13"/>
              </w:rPr>
              <w:t>Facilities Manager</w:t>
            </w:r>
            <w:r w:rsidRPr="00D764E7">
              <w:rPr>
                <w:rFonts w:hint="eastAsia"/>
                <w:bCs/>
                <w:sz w:val="13"/>
                <w:szCs w:val="13"/>
              </w:rPr>
              <w:t xml:space="preserve"> (Signature/Date)</w:t>
            </w:r>
          </w:p>
        </w:tc>
        <w:tc>
          <w:tcPr>
            <w:tcW w:w="7085" w:type="dxa"/>
            <w:gridSpan w:val="12"/>
            <w:tcBorders>
              <w:top w:val="single" w:sz="4" w:space="0" w:color="auto"/>
              <w:right w:val="single" w:sz="6" w:space="0" w:color="auto"/>
            </w:tcBorders>
            <w:vAlign w:val="center"/>
          </w:tcPr>
          <w:p w:rsidR="00F91ECD" w:rsidRDefault="00F91ECD" w:rsidP="00B9568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F91ECD" w:rsidTr="0016127E">
        <w:trPr>
          <w:gridAfter w:val="1"/>
          <w:wAfter w:w="6" w:type="dxa"/>
          <w:cantSplit/>
          <w:trHeight w:val="191"/>
          <w:jc w:val="center"/>
        </w:trPr>
        <w:tc>
          <w:tcPr>
            <w:tcW w:w="2558" w:type="dxa"/>
            <w:gridSpan w:val="6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F91ECD" w:rsidRPr="00D764E7" w:rsidRDefault="00F91ECD" w:rsidP="00C84C99">
            <w:pPr>
              <w:jc w:val="center"/>
              <w:rPr>
                <w:bCs/>
                <w:sz w:val="13"/>
                <w:szCs w:val="13"/>
              </w:rPr>
            </w:pPr>
            <w:r w:rsidRPr="00D764E7">
              <w:rPr>
                <w:rFonts w:hint="eastAsia"/>
                <w:bCs/>
                <w:sz w:val="13"/>
                <w:szCs w:val="13"/>
              </w:rPr>
              <w:t>经办人（签名</w:t>
            </w:r>
            <w:r w:rsidRPr="00D764E7">
              <w:rPr>
                <w:rFonts w:hint="eastAsia"/>
                <w:bCs/>
                <w:sz w:val="13"/>
                <w:szCs w:val="13"/>
              </w:rPr>
              <w:t>/</w:t>
            </w:r>
            <w:r w:rsidRPr="00D764E7">
              <w:rPr>
                <w:rFonts w:hint="eastAsia"/>
                <w:bCs/>
                <w:sz w:val="13"/>
                <w:szCs w:val="13"/>
              </w:rPr>
              <w:t>日期）</w:t>
            </w:r>
          </w:p>
          <w:p w:rsidR="00F91ECD" w:rsidRPr="00D764E7" w:rsidRDefault="00F91ECD" w:rsidP="00C84C99">
            <w:pPr>
              <w:jc w:val="center"/>
              <w:rPr>
                <w:bCs/>
                <w:sz w:val="13"/>
                <w:szCs w:val="13"/>
              </w:rPr>
            </w:pPr>
            <w:proofErr w:type="spellStart"/>
            <w:r w:rsidRPr="00D764E7">
              <w:rPr>
                <w:rFonts w:hint="eastAsia"/>
                <w:bCs/>
                <w:sz w:val="13"/>
                <w:szCs w:val="13"/>
              </w:rPr>
              <w:t>T</w:t>
            </w:r>
            <w:r w:rsidRPr="00D764E7">
              <w:rPr>
                <w:bCs/>
                <w:sz w:val="13"/>
                <w:szCs w:val="13"/>
              </w:rPr>
              <w:t>ransactor</w:t>
            </w:r>
            <w:proofErr w:type="spellEnd"/>
            <w:r w:rsidRPr="00D764E7">
              <w:rPr>
                <w:rFonts w:hint="eastAsia"/>
                <w:bCs/>
                <w:sz w:val="13"/>
                <w:szCs w:val="13"/>
              </w:rPr>
              <w:t xml:space="preserve"> (Signature/Date)</w:t>
            </w:r>
          </w:p>
        </w:tc>
        <w:tc>
          <w:tcPr>
            <w:tcW w:w="7085" w:type="dxa"/>
            <w:gridSpan w:val="12"/>
            <w:tcBorders>
              <w:top w:val="sing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1ECD" w:rsidRPr="002E1F9F" w:rsidRDefault="00F91ECD" w:rsidP="00B95681">
            <w:pPr>
              <w:rPr>
                <w:bCs/>
                <w:sz w:val="18"/>
              </w:rPr>
            </w:pPr>
          </w:p>
        </w:tc>
      </w:tr>
    </w:tbl>
    <w:p w:rsidR="007F0528" w:rsidRPr="00485B15" w:rsidRDefault="00552B9E" w:rsidP="00485B15">
      <w:pPr>
        <w:tabs>
          <w:tab w:val="left" w:pos="1440"/>
          <w:tab w:val="left" w:pos="1680"/>
        </w:tabs>
        <w:ind w:leftChars="-118" w:left="-283"/>
        <w:rPr>
          <w:sz w:val="13"/>
          <w:szCs w:val="13"/>
        </w:rPr>
      </w:pPr>
      <w:r w:rsidRPr="007F0528">
        <w:rPr>
          <w:rFonts w:hint="eastAsia"/>
          <w:sz w:val="13"/>
          <w:szCs w:val="13"/>
        </w:rPr>
        <w:t>注</w:t>
      </w:r>
      <w:r w:rsidRPr="007F0528">
        <w:rPr>
          <w:rFonts w:hint="eastAsia"/>
          <w:sz w:val="13"/>
          <w:szCs w:val="13"/>
        </w:rPr>
        <w:t>Note</w:t>
      </w:r>
      <w:r w:rsidRPr="007F0528">
        <w:rPr>
          <w:rFonts w:hint="eastAsia"/>
          <w:sz w:val="13"/>
          <w:szCs w:val="13"/>
        </w:rPr>
        <w:t>：</w:t>
      </w:r>
      <w:r w:rsidR="007F0528" w:rsidRPr="007F0528">
        <w:rPr>
          <w:rFonts w:hint="eastAsia"/>
          <w:bCs/>
          <w:sz w:val="13"/>
          <w:szCs w:val="13"/>
        </w:rPr>
        <w:t>Y</w:t>
      </w:r>
      <w:r w:rsidR="007F0528" w:rsidRPr="007F0528">
        <w:rPr>
          <w:rFonts w:hint="eastAsia"/>
          <w:bCs/>
          <w:sz w:val="13"/>
          <w:szCs w:val="13"/>
        </w:rPr>
        <w:t>□</w:t>
      </w:r>
      <w:r w:rsidR="007F0528">
        <w:rPr>
          <w:rFonts w:hint="eastAsia"/>
          <w:bCs/>
          <w:sz w:val="13"/>
          <w:szCs w:val="13"/>
        </w:rPr>
        <w:t>表示开通权限，</w:t>
      </w:r>
      <w:r w:rsidR="007F0528">
        <w:rPr>
          <w:rFonts w:hint="eastAsia"/>
          <w:bCs/>
          <w:sz w:val="13"/>
          <w:szCs w:val="13"/>
        </w:rPr>
        <w:t>N</w:t>
      </w:r>
      <w:r w:rsidR="007F0528" w:rsidRPr="007F0528">
        <w:rPr>
          <w:rFonts w:hint="eastAsia"/>
          <w:bCs/>
          <w:sz w:val="13"/>
          <w:szCs w:val="13"/>
        </w:rPr>
        <w:t>□</w:t>
      </w:r>
      <w:r w:rsidR="007F0528">
        <w:rPr>
          <w:rFonts w:hint="eastAsia"/>
          <w:bCs/>
          <w:sz w:val="13"/>
          <w:szCs w:val="13"/>
        </w:rPr>
        <w:t>表示关闭权限</w:t>
      </w:r>
      <w:r w:rsidR="00FE643E">
        <w:rPr>
          <w:rFonts w:hint="eastAsia"/>
          <w:bCs/>
          <w:sz w:val="13"/>
          <w:szCs w:val="13"/>
        </w:rPr>
        <w:t>。</w:t>
      </w:r>
      <w:r w:rsidR="00FE643E">
        <w:rPr>
          <w:rFonts w:hint="eastAsia"/>
          <w:bCs/>
          <w:sz w:val="13"/>
          <w:szCs w:val="13"/>
        </w:rPr>
        <w:t>(</w:t>
      </w:r>
      <w:r w:rsidR="00FE643E" w:rsidRPr="007F0528">
        <w:rPr>
          <w:rFonts w:hint="eastAsia"/>
          <w:bCs/>
          <w:sz w:val="13"/>
          <w:szCs w:val="13"/>
        </w:rPr>
        <w:t>Y</w:t>
      </w:r>
      <w:r w:rsidR="00FE643E" w:rsidRPr="007F0528">
        <w:rPr>
          <w:rFonts w:hint="eastAsia"/>
          <w:bCs/>
          <w:sz w:val="13"/>
          <w:szCs w:val="13"/>
        </w:rPr>
        <w:t>□</w:t>
      </w:r>
      <w:r w:rsidR="00A135E0" w:rsidRPr="00A135E0">
        <w:rPr>
          <w:bCs/>
          <w:sz w:val="13"/>
          <w:szCs w:val="13"/>
          <w:lang w:val="en"/>
        </w:rPr>
        <w:t>means open permission</w:t>
      </w:r>
      <w:r w:rsidR="00A135E0">
        <w:rPr>
          <w:rFonts w:hint="eastAsia"/>
          <w:bCs/>
          <w:sz w:val="13"/>
          <w:szCs w:val="13"/>
          <w:lang w:val="en"/>
        </w:rPr>
        <w:t>,</w:t>
      </w:r>
      <w:r w:rsidR="00A135E0" w:rsidRPr="00A135E0">
        <w:rPr>
          <w:rFonts w:hint="eastAsia"/>
          <w:bCs/>
          <w:sz w:val="13"/>
          <w:szCs w:val="13"/>
        </w:rPr>
        <w:t xml:space="preserve"> </w:t>
      </w:r>
      <w:r w:rsidR="00A135E0">
        <w:rPr>
          <w:rFonts w:hint="eastAsia"/>
          <w:bCs/>
          <w:sz w:val="13"/>
          <w:szCs w:val="13"/>
        </w:rPr>
        <w:t>N</w:t>
      </w:r>
      <w:r w:rsidR="00A135E0" w:rsidRPr="007F0528">
        <w:rPr>
          <w:rFonts w:hint="eastAsia"/>
          <w:bCs/>
          <w:sz w:val="13"/>
          <w:szCs w:val="13"/>
        </w:rPr>
        <w:t>□</w:t>
      </w:r>
      <w:r w:rsidR="00A135E0">
        <w:rPr>
          <w:rFonts w:hint="eastAsia"/>
          <w:bCs/>
          <w:sz w:val="13"/>
          <w:szCs w:val="13"/>
        </w:rPr>
        <w:t xml:space="preserve">means </w:t>
      </w:r>
      <w:r w:rsidR="00EB7ED6">
        <w:rPr>
          <w:rFonts w:hint="eastAsia"/>
          <w:bCs/>
          <w:sz w:val="13"/>
          <w:szCs w:val="13"/>
        </w:rPr>
        <w:t xml:space="preserve">close </w:t>
      </w:r>
      <w:r w:rsidR="00EB7ED6" w:rsidRPr="00A135E0">
        <w:rPr>
          <w:bCs/>
          <w:sz w:val="13"/>
          <w:szCs w:val="13"/>
          <w:lang w:val="en"/>
        </w:rPr>
        <w:t>permission</w:t>
      </w:r>
      <w:r w:rsidR="00EB7ED6">
        <w:rPr>
          <w:rFonts w:hint="eastAsia"/>
          <w:bCs/>
          <w:sz w:val="13"/>
          <w:szCs w:val="13"/>
          <w:lang w:val="en"/>
        </w:rPr>
        <w:t>.</w:t>
      </w:r>
      <w:r w:rsidR="00FE643E">
        <w:rPr>
          <w:rFonts w:hint="eastAsia"/>
          <w:bCs/>
          <w:sz w:val="13"/>
          <w:szCs w:val="13"/>
        </w:rPr>
        <w:t>)</w:t>
      </w:r>
    </w:p>
    <w:sectPr w:rsidR="007F0528" w:rsidRPr="00485B15" w:rsidSect="004F2A7A">
      <w:headerReference w:type="default" r:id="rId9"/>
      <w:footerReference w:type="default" r:id="rId10"/>
      <w:pgSz w:w="11906" w:h="16838" w:code="9"/>
      <w:pgMar w:top="817" w:right="1418" w:bottom="851" w:left="1418" w:header="142" w:footer="613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85E" w:rsidRDefault="00DA685E">
      <w:r>
        <w:separator/>
      </w:r>
    </w:p>
  </w:endnote>
  <w:endnote w:type="continuationSeparator" w:id="0">
    <w:p w:rsidR="00DA685E" w:rsidRDefault="00DA6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609" w:rsidRDefault="00D40609" w:rsidP="008346D0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85E" w:rsidRDefault="00DA685E">
      <w:r>
        <w:separator/>
      </w:r>
    </w:p>
  </w:footnote>
  <w:footnote w:type="continuationSeparator" w:id="0">
    <w:p w:rsidR="00DA685E" w:rsidRDefault="00DA68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52" w:type="dxa"/>
      <w:tblInd w:w="-318" w:type="dxa"/>
      <w:tblLayout w:type="fixed"/>
      <w:tblLook w:val="04A0" w:firstRow="1" w:lastRow="0" w:firstColumn="1" w:lastColumn="0" w:noHBand="0" w:noVBand="1"/>
    </w:tblPr>
    <w:tblGrid>
      <w:gridCol w:w="1284"/>
      <w:gridCol w:w="2118"/>
      <w:gridCol w:w="2694"/>
      <w:gridCol w:w="1842"/>
      <w:gridCol w:w="1418"/>
      <w:gridCol w:w="796"/>
    </w:tblGrid>
    <w:tr w:rsidR="004F2A7A" w:rsidRPr="00FC4CF1" w:rsidTr="004F2A7A">
      <w:trPr>
        <w:trHeight w:val="756"/>
      </w:trPr>
      <w:tc>
        <w:tcPr>
          <w:tcW w:w="10152" w:type="dxa"/>
          <w:gridSpan w:val="6"/>
          <w:shd w:val="clear" w:color="auto" w:fill="auto"/>
          <w:vAlign w:val="center"/>
          <w:hideMark/>
        </w:tcPr>
        <w:p w:rsidR="004F2A7A" w:rsidRPr="004F2A7A" w:rsidRDefault="004F2A7A" w:rsidP="004F2A7A">
          <w:pPr>
            <w:spacing w:line="320" w:lineRule="exact"/>
            <w:ind w:left="108"/>
            <w:jc w:val="center"/>
            <w:rPr>
              <w:rFonts w:ascii="宋体" w:hAnsi="宋体"/>
              <w:b/>
              <w:kern w:val="0"/>
            </w:rPr>
          </w:pPr>
          <w:r w:rsidRPr="004F2A7A">
            <w:rPr>
              <w:rFonts w:ascii="宋体" w:hAnsi="宋体" w:hint="eastAsia"/>
              <w:b/>
              <w:kern w:val="0"/>
            </w:rPr>
            <w:t>门禁使用申请表</w:t>
          </w:r>
        </w:p>
        <w:p w:rsidR="004F2A7A" w:rsidRPr="004F2A7A" w:rsidRDefault="004F2A7A" w:rsidP="004F2A7A">
          <w:pPr>
            <w:spacing w:line="320" w:lineRule="exact"/>
            <w:ind w:left="108"/>
            <w:jc w:val="center"/>
            <w:rPr>
              <w:rFonts w:ascii="Calibri" w:hAnsi="Calibri"/>
              <w:kern w:val="0"/>
              <w:sz w:val="21"/>
              <w:szCs w:val="21"/>
            </w:rPr>
          </w:pPr>
          <w:r w:rsidRPr="004F2A7A">
            <w:rPr>
              <w:rFonts w:ascii="Calibri" w:hAnsi="Calibri"/>
              <w:b/>
              <w:kern w:val="0"/>
              <w:sz w:val="21"/>
              <w:szCs w:val="21"/>
            </w:rPr>
            <w:t>Access Control Application Form</w:t>
          </w:r>
        </w:p>
      </w:tc>
    </w:tr>
    <w:tr w:rsidR="00AF451B" w:rsidRPr="00FC4CF1" w:rsidTr="004F2A7A">
      <w:trPr>
        <w:trHeight w:val="423"/>
      </w:trPr>
      <w:tc>
        <w:tcPr>
          <w:tcW w:w="1284" w:type="dxa"/>
          <w:shd w:val="clear" w:color="auto" w:fill="auto"/>
          <w:vAlign w:val="center"/>
          <w:hideMark/>
        </w:tcPr>
        <w:p w:rsidR="004F2A7A" w:rsidRPr="004F2A7A" w:rsidRDefault="004F2A7A" w:rsidP="004F2A7A">
          <w:pPr>
            <w:jc w:val="right"/>
            <w:rPr>
              <w:kern w:val="0"/>
              <w:sz w:val="21"/>
              <w:szCs w:val="21"/>
            </w:rPr>
          </w:pPr>
          <w:r w:rsidRPr="004F2A7A">
            <w:rPr>
              <w:kern w:val="0"/>
              <w:sz w:val="21"/>
              <w:szCs w:val="21"/>
            </w:rPr>
            <w:t>编号</w:t>
          </w:r>
          <w:r w:rsidRPr="004F2A7A">
            <w:rPr>
              <w:kern w:val="0"/>
              <w:sz w:val="21"/>
              <w:szCs w:val="21"/>
            </w:rPr>
            <w:t>/No.</w:t>
          </w:r>
          <w:r w:rsidRPr="004F2A7A">
            <w:rPr>
              <w:kern w:val="0"/>
              <w:sz w:val="21"/>
              <w:szCs w:val="21"/>
            </w:rPr>
            <w:t>：</w:t>
          </w:r>
        </w:p>
      </w:tc>
      <w:tc>
        <w:tcPr>
          <w:tcW w:w="2118" w:type="dxa"/>
          <w:shd w:val="clear" w:color="auto" w:fill="auto"/>
          <w:vAlign w:val="center"/>
          <w:hideMark/>
        </w:tcPr>
        <w:p w:rsidR="004F2A7A" w:rsidRPr="004F2A7A" w:rsidRDefault="004F2A7A" w:rsidP="004F2A7A">
          <w:pPr>
            <w:tabs>
              <w:tab w:val="center" w:pos="4153"/>
              <w:tab w:val="right" w:pos="8306"/>
            </w:tabs>
            <w:snapToGrid w:val="0"/>
            <w:ind w:rightChars="9" w:right="22"/>
            <w:rPr>
              <w:b/>
              <w:kern w:val="0"/>
              <w:sz w:val="21"/>
              <w:szCs w:val="21"/>
            </w:rPr>
          </w:pPr>
          <w:r w:rsidRPr="004F2A7A">
            <w:rPr>
              <w:b/>
              <w:kern w:val="0"/>
              <w:sz w:val="21"/>
              <w:szCs w:val="21"/>
            </w:rPr>
            <w:t>BTC-COM-0005-2.0</w:t>
          </w:r>
        </w:p>
      </w:tc>
      <w:tc>
        <w:tcPr>
          <w:tcW w:w="2694" w:type="dxa"/>
          <w:shd w:val="clear" w:color="auto" w:fill="auto"/>
          <w:vAlign w:val="center"/>
          <w:hideMark/>
        </w:tcPr>
        <w:p w:rsidR="004F2A7A" w:rsidRPr="004F2A7A" w:rsidRDefault="004F2A7A" w:rsidP="004F2A7A">
          <w:pPr>
            <w:jc w:val="right"/>
            <w:rPr>
              <w:kern w:val="0"/>
              <w:sz w:val="21"/>
              <w:szCs w:val="21"/>
            </w:rPr>
          </w:pPr>
          <w:r w:rsidRPr="004F2A7A">
            <w:rPr>
              <w:kern w:val="0"/>
              <w:sz w:val="21"/>
              <w:szCs w:val="21"/>
            </w:rPr>
            <w:t>生效日期</w:t>
          </w:r>
          <w:r w:rsidRPr="004F2A7A">
            <w:rPr>
              <w:kern w:val="0"/>
              <w:sz w:val="21"/>
              <w:szCs w:val="21"/>
            </w:rPr>
            <w:t>/Effective Date</w:t>
          </w:r>
          <w:r w:rsidRPr="004F2A7A">
            <w:rPr>
              <w:kern w:val="0"/>
              <w:sz w:val="21"/>
              <w:szCs w:val="21"/>
            </w:rPr>
            <w:t>：</w:t>
          </w:r>
        </w:p>
      </w:tc>
      <w:tc>
        <w:tcPr>
          <w:tcW w:w="1842" w:type="dxa"/>
          <w:shd w:val="clear" w:color="auto" w:fill="auto"/>
          <w:vAlign w:val="center"/>
          <w:hideMark/>
        </w:tcPr>
        <w:p w:rsidR="004F2A7A" w:rsidRPr="004F2A7A" w:rsidRDefault="004F2A7A" w:rsidP="00DA685E">
          <w:pPr>
            <w:rPr>
              <w:b/>
              <w:kern w:val="0"/>
              <w:sz w:val="21"/>
              <w:szCs w:val="21"/>
            </w:rPr>
          </w:pPr>
          <w:r w:rsidRPr="004F2A7A">
            <w:rPr>
              <w:b/>
              <w:kern w:val="0"/>
              <w:sz w:val="21"/>
              <w:szCs w:val="21"/>
            </w:rPr>
            <w:t>2022-01-2</w:t>
          </w:r>
          <w:r w:rsidRPr="004F2A7A">
            <w:rPr>
              <w:rFonts w:hint="eastAsia"/>
              <w:b/>
              <w:kern w:val="0"/>
              <w:sz w:val="21"/>
              <w:szCs w:val="21"/>
            </w:rPr>
            <w:t>1</w:t>
          </w:r>
        </w:p>
      </w:tc>
      <w:tc>
        <w:tcPr>
          <w:tcW w:w="1418" w:type="dxa"/>
          <w:shd w:val="clear" w:color="auto" w:fill="auto"/>
          <w:vAlign w:val="center"/>
          <w:hideMark/>
        </w:tcPr>
        <w:p w:rsidR="004F2A7A" w:rsidRPr="004F2A7A" w:rsidRDefault="004F2A7A" w:rsidP="004F2A7A">
          <w:pPr>
            <w:jc w:val="right"/>
            <w:rPr>
              <w:kern w:val="0"/>
              <w:sz w:val="21"/>
              <w:szCs w:val="21"/>
            </w:rPr>
          </w:pPr>
          <w:r w:rsidRPr="004F2A7A">
            <w:rPr>
              <w:kern w:val="0"/>
              <w:sz w:val="21"/>
              <w:szCs w:val="21"/>
            </w:rPr>
            <w:t>页码</w:t>
          </w:r>
          <w:r w:rsidRPr="004F2A7A">
            <w:rPr>
              <w:kern w:val="0"/>
              <w:sz w:val="21"/>
              <w:szCs w:val="21"/>
            </w:rPr>
            <w:t>/page</w:t>
          </w:r>
          <w:r w:rsidRPr="004F2A7A">
            <w:rPr>
              <w:kern w:val="0"/>
              <w:sz w:val="21"/>
              <w:szCs w:val="21"/>
            </w:rPr>
            <w:t>：</w:t>
          </w:r>
        </w:p>
      </w:tc>
      <w:tc>
        <w:tcPr>
          <w:tcW w:w="796" w:type="dxa"/>
          <w:shd w:val="clear" w:color="auto" w:fill="auto"/>
          <w:vAlign w:val="center"/>
          <w:hideMark/>
        </w:tcPr>
        <w:p w:rsidR="004F2A7A" w:rsidRPr="004F2A7A" w:rsidRDefault="004F2A7A" w:rsidP="00DA685E">
          <w:pPr>
            <w:rPr>
              <w:b/>
              <w:kern w:val="0"/>
              <w:sz w:val="21"/>
              <w:szCs w:val="21"/>
            </w:rPr>
          </w:pPr>
          <w:r w:rsidRPr="004F2A7A">
            <w:rPr>
              <w:rFonts w:ascii="Calibri" w:hAnsi="Calibri"/>
              <w:b/>
              <w:kern w:val="0"/>
              <w:sz w:val="21"/>
              <w:szCs w:val="21"/>
            </w:rPr>
            <w:fldChar w:fldCharType="begin"/>
          </w:r>
          <w:r w:rsidRPr="004F2A7A">
            <w:rPr>
              <w:b/>
              <w:kern w:val="0"/>
              <w:sz w:val="21"/>
              <w:szCs w:val="21"/>
            </w:rPr>
            <w:instrText xml:space="preserve"> PAGE </w:instrText>
          </w:r>
          <w:r w:rsidRPr="004F2A7A">
            <w:rPr>
              <w:rFonts w:ascii="Calibri" w:hAnsi="Calibri"/>
              <w:b/>
              <w:kern w:val="0"/>
              <w:sz w:val="21"/>
              <w:szCs w:val="21"/>
            </w:rPr>
            <w:fldChar w:fldCharType="separate"/>
          </w:r>
          <w:r w:rsidR="00776B3A">
            <w:rPr>
              <w:b/>
              <w:noProof/>
              <w:kern w:val="0"/>
              <w:sz w:val="21"/>
              <w:szCs w:val="21"/>
            </w:rPr>
            <w:t>1</w:t>
          </w:r>
          <w:r w:rsidRPr="004F2A7A">
            <w:rPr>
              <w:rFonts w:ascii="Calibri" w:hAnsi="Calibri"/>
              <w:b/>
              <w:kern w:val="0"/>
              <w:sz w:val="21"/>
              <w:szCs w:val="21"/>
            </w:rPr>
            <w:fldChar w:fldCharType="end"/>
          </w:r>
          <w:r w:rsidRPr="004F2A7A">
            <w:rPr>
              <w:b/>
              <w:kern w:val="0"/>
              <w:sz w:val="21"/>
              <w:szCs w:val="21"/>
            </w:rPr>
            <w:t>/</w:t>
          </w:r>
          <w:r w:rsidRPr="004F2A7A">
            <w:rPr>
              <w:rFonts w:ascii="Calibri" w:hAnsi="Calibri"/>
              <w:b/>
              <w:kern w:val="0"/>
              <w:sz w:val="21"/>
              <w:szCs w:val="21"/>
            </w:rPr>
            <w:fldChar w:fldCharType="begin"/>
          </w:r>
          <w:r w:rsidRPr="004F2A7A">
            <w:rPr>
              <w:b/>
              <w:kern w:val="0"/>
              <w:sz w:val="21"/>
              <w:szCs w:val="21"/>
            </w:rPr>
            <w:instrText xml:space="preserve"> NUMPAGES </w:instrText>
          </w:r>
          <w:r w:rsidRPr="004F2A7A">
            <w:rPr>
              <w:rFonts w:ascii="Calibri" w:hAnsi="Calibri"/>
              <w:b/>
              <w:kern w:val="0"/>
              <w:sz w:val="21"/>
              <w:szCs w:val="21"/>
            </w:rPr>
            <w:fldChar w:fldCharType="separate"/>
          </w:r>
          <w:r w:rsidR="00776B3A">
            <w:rPr>
              <w:b/>
              <w:noProof/>
              <w:kern w:val="0"/>
              <w:sz w:val="21"/>
              <w:szCs w:val="21"/>
            </w:rPr>
            <w:t>1</w:t>
          </w:r>
          <w:r w:rsidRPr="004F2A7A">
            <w:rPr>
              <w:rFonts w:ascii="Calibri" w:hAnsi="Calibri"/>
              <w:b/>
              <w:kern w:val="0"/>
              <w:sz w:val="21"/>
              <w:szCs w:val="21"/>
            </w:rPr>
            <w:fldChar w:fldCharType="end"/>
          </w:r>
        </w:p>
      </w:tc>
    </w:tr>
  </w:tbl>
  <w:p w:rsidR="004F2A7A" w:rsidRDefault="004F2A7A" w:rsidP="004F2A7A">
    <w:pPr>
      <w:pStyle w:val="a4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31CB"/>
    <w:multiLevelType w:val="hybridMultilevel"/>
    <w:tmpl w:val="2EDAC83C"/>
    <w:lvl w:ilvl="0" w:tplc="EE920ADE"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7CB53FF"/>
    <w:multiLevelType w:val="hybridMultilevel"/>
    <w:tmpl w:val="FB20916A"/>
    <w:lvl w:ilvl="0" w:tplc="85EE9A04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28ED5568"/>
    <w:multiLevelType w:val="hybridMultilevel"/>
    <w:tmpl w:val="2AC8A63E"/>
    <w:lvl w:ilvl="0" w:tplc="13282CFC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04A706E">
      <w:start w:val="1"/>
      <w:numFmt w:val="none"/>
      <w:lvlText w:val="5.1"/>
      <w:lvlJc w:val="left"/>
      <w:pPr>
        <w:tabs>
          <w:tab w:val="num" w:pos="624"/>
        </w:tabs>
        <w:ind w:left="624" w:hanging="624"/>
      </w:pPr>
      <w:rPr>
        <w:rFonts w:hint="eastAsia"/>
        <w:b/>
        <w:i w:val="0"/>
        <w:sz w:val="24"/>
      </w:rPr>
    </w:lvl>
    <w:lvl w:ilvl="2" w:tplc="40F6A052">
      <w:start w:val="7"/>
      <w:numFmt w:val="decimal"/>
      <w:lvlText w:val="%3"/>
      <w:lvlJc w:val="left"/>
      <w:pPr>
        <w:tabs>
          <w:tab w:val="num" w:pos="1680"/>
        </w:tabs>
        <w:ind w:left="168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>
    <w:nsid w:val="4E526A64"/>
    <w:multiLevelType w:val="hybridMultilevel"/>
    <w:tmpl w:val="93EC367E"/>
    <w:lvl w:ilvl="0" w:tplc="667C2A06"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4B85B9E"/>
    <w:multiLevelType w:val="hybridMultilevel"/>
    <w:tmpl w:val="4D26327C"/>
    <w:lvl w:ilvl="0" w:tplc="39024A7C">
      <w:numFmt w:val="bullet"/>
      <w:lvlText w:val="□"/>
      <w:lvlJc w:val="left"/>
      <w:pPr>
        <w:tabs>
          <w:tab w:val="num" w:pos="570"/>
        </w:tabs>
        <w:ind w:left="570" w:hanging="360"/>
      </w:pPr>
      <w:rPr>
        <w:rFonts w:ascii="宋体" w:eastAsia="宋体" w:hAnsi="宋体" w:cs="Times New Roman" w:hint="eastAsia"/>
        <w:sz w:val="21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isplayHorizontalDrawingGridEvery w:val="2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DF9"/>
    <w:rsid w:val="0000065E"/>
    <w:rsid w:val="000010D5"/>
    <w:rsid w:val="00001D90"/>
    <w:rsid w:val="000044F2"/>
    <w:rsid w:val="000045A8"/>
    <w:rsid w:val="00006279"/>
    <w:rsid w:val="00006631"/>
    <w:rsid w:val="000075A2"/>
    <w:rsid w:val="000107A2"/>
    <w:rsid w:val="00014053"/>
    <w:rsid w:val="00015B0E"/>
    <w:rsid w:val="000166B9"/>
    <w:rsid w:val="00022CC1"/>
    <w:rsid w:val="000236ED"/>
    <w:rsid w:val="00027DF4"/>
    <w:rsid w:val="000336CB"/>
    <w:rsid w:val="00033E4F"/>
    <w:rsid w:val="00040D04"/>
    <w:rsid w:val="00041291"/>
    <w:rsid w:val="00041BAD"/>
    <w:rsid w:val="00042AEE"/>
    <w:rsid w:val="00042B3A"/>
    <w:rsid w:val="00043A00"/>
    <w:rsid w:val="00044FDC"/>
    <w:rsid w:val="00045325"/>
    <w:rsid w:val="000518C0"/>
    <w:rsid w:val="000532EC"/>
    <w:rsid w:val="00053500"/>
    <w:rsid w:val="00062445"/>
    <w:rsid w:val="00064760"/>
    <w:rsid w:val="00067831"/>
    <w:rsid w:val="00072B63"/>
    <w:rsid w:val="00073DD2"/>
    <w:rsid w:val="0007422F"/>
    <w:rsid w:val="00076C48"/>
    <w:rsid w:val="000806B0"/>
    <w:rsid w:val="00083BC6"/>
    <w:rsid w:val="0008410F"/>
    <w:rsid w:val="0008580E"/>
    <w:rsid w:val="000936D6"/>
    <w:rsid w:val="00095DF4"/>
    <w:rsid w:val="000A10B3"/>
    <w:rsid w:val="000A631C"/>
    <w:rsid w:val="000B17BE"/>
    <w:rsid w:val="000B31E3"/>
    <w:rsid w:val="000B4942"/>
    <w:rsid w:val="000C0D18"/>
    <w:rsid w:val="000C40EB"/>
    <w:rsid w:val="000C77D4"/>
    <w:rsid w:val="000D03F6"/>
    <w:rsid w:val="000D3229"/>
    <w:rsid w:val="000D3BA2"/>
    <w:rsid w:val="000D4020"/>
    <w:rsid w:val="000D738C"/>
    <w:rsid w:val="000E4C57"/>
    <w:rsid w:val="000F012D"/>
    <w:rsid w:val="000F5512"/>
    <w:rsid w:val="000F67D8"/>
    <w:rsid w:val="00104F65"/>
    <w:rsid w:val="00106CEA"/>
    <w:rsid w:val="00113399"/>
    <w:rsid w:val="00114DF2"/>
    <w:rsid w:val="00121757"/>
    <w:rsid w:val="001221C6"/>
    <w:rsid w:val="00122A5D"/>
    <w:rsid w:val="00125A12"/>
    <w:rsid w:val="00126A92"/>
    <w:rsid w:val="00130034"/>
    <w:rsid w:val="00130FF6"/>
    <w:rsid w:val="00131B70"/>
    <w:rsid w:val="0013790A"/>
    <w:rsid w:val="001402B4"/>
    <w:rsid w:val="0014360A"/>
    <w:rsid w:val="00145486"/>
    <w:rsid w:val="00145B6F"/>
    <w:rsid w:val="0014769F"/>
    <w:rsid w:val="0015105C"/>
    <w:rsid w:val="0015264E"/>
    <w:rsid w:val="001542F8"/>
    <w:rsid w:val="001554C7"/>
    <w:rsid w:val="00156AAD"/>
    <w:rsid w:val="00157DDF"/>
    <w:rsid w:val="00160F48"/>
    <w:rsid w:val="0016127E"/>
    <w:rsid w:val="001624D8"/>
    <w:rsid w:val="00170737"/>
    <w:rsid w:val="00183823"/>
    <w:rsid w:val="001867BD"/>
    <w:rsid w:val="00186F3A"/>
    <w:rsid w:val="00191DEA"/>
    <w:rsid w:val="00193A4E"/>
    <w:rsid w:val="001A04C3"/>
    <w:rsid w:val="001A17FD"/>
    <w:rsid w:val="001B4F65"/>
    <w:rsid w:val="001B759A"/>
    <w:rsid w:val="001C1C4C"/>
    <w:rsid w:val="001C7817"/>
    <w:rsid w:val="001D2417"/>
    <w:rsid w:val="001D27A8"/>
    <w:rsid w:val="001D285F"/>
    <w:rsid w:val="001D392E"/>
    <w:rsid w:val="001D4380"/>
    <w:rsid w:val="001D7C1D"/>
    <w:rsid w:val="001E0344"/>
    <w:rsid w:val="001E094C"/>
    <w:rsid w:val="001E2BF6"/>
    <w:rsid w:val="001F1DCB"/>
    <w:rsid w:val="001F3F58"/>
    <w:rsid w:val="001F7D09"/>
    <w:rsid w:val="00200700"/>
    <w:rsid w:val="002110ED"/>
    <w:rsid w:val="0021331C"/>
    <w:rsid w:val="00213D5A"/>
    <w:rsid w:val="0021509C"/>
    <w:rsid w:val="00216A84"/>
    <w:rsid w:val="0022464E"/>
    <w:rsid w:val="00225121"/>
    <w:rsid w:val="00227CD5"/>
    <w:rsid w:val="00236100"/>
    <w:rsid w:val="0023652F"/>
    <w:rsid w:val="00236965"/>
    <w:rsid w:val="00237869"/>
    <w:rsid w:val="002406B6"/>
    <w:rsid w:val="0024132C"/>
    <w:rsid w:val="002448F5"/>
    <w:rsid w:val="00245882"/>
    <w:rsid w:val="002516A5"/>
    <w:rsid w:val="002574D9"/>
    <w:rsid w:val="00260271"/>
    <w:rsid w:val="0026457D"/>
    <w:rsid w:val="00274E3D"/>
    <w:rsid w:val="00275D10"/>
    <w:rsid w:val="00280C78"/>
    <w:rsid w:val="00283B30"/>
    <w:rsid w:val="00287351"/>
    <w:rsid w:val="002A14A5"/>
    <w:rsid w:val="002A4501"/>
    <w:rsid w:val="002A59EB"/>
    <w:rsid w:val="002A6304"/>
    <w:rsid w:val="002B2ECB"/>
    <w:rsid w:val="002B4180"/>
    <w:rsid w:val="002B48BE"/>
    <w:rsid w:val="002B7F2E"/>
    <w:rsid w:val="002C0533"/>
    <w:rsid w:val="002C31D3"/>
    <w:rsid w:val="002C5E26"/>
    <w:rsid w:val="002D4545"/>
    <w:rsid w:val="002D4757"/>
    <w:rsid w:val="002D5336"/>
    <w:rsid w:val="002D622E"/>
    <w:rsid w:val="002D64E8"/>
    <w:rsid w:val="002D6BEE"/>
    <w:rsid w:val="002E034F"/>
    <w:rsid w:val="002E1F9F"/>
    <w:rsid w:val="002E5292"/>
    <w:rsid w:val="002E6BA2"/>
    <w:rsid w:val="002F1B3D"/>
    <w:rsid w:val="002F381E"/>
    <w:rsid w:val="002F4CA9"/>
    <w:rsid w:val="00301B00"/>
    <w:rsid w:val="003066BC"/>
    <w:rsid w:val="00311330"/>
    <w:rsid w:val="00312A31"/>
    <w:rsid w:val="00317032"/>
    <w:rsid w:val="00322D4D"/>
    <w:rsid w:val="00325A11"/>
    <w:rsid w:val="003312CE"/>
    <w:rsid w:val="00334255"/>
    <w:rsid w:val="003417AC"/>
    <w:rsid w:val="00347175"/>
    <w:rsid w:val="0035178D"/>
    <w:rsid w:val="003540B8"/>
    <w:rsid w:val="0035569B"/>
    <w:rsid w:val="00356249"/>
    <w:rsid w:val="00361922"/>
    <w:rsid w:val="00364107"/>
    <w:rsid w:val="003649D5"/>
    <w:rsid w:val="0039026E"/>
    <w:rsid w:val="00392068"/>
    <w:rsid w:val="003933ED"/>
    <w:rsid w:val="00394E7C"/>
    <w:rsid w:val="00397AA0"/>
    <w:rsid w:val="003B15A1"/>
    <w:rsid w:val="003B31B7"/>
    <w:rsid w:val="003C0525"/>
    <w:rsid w:val="003C0CE1"/>
    <w:rsid w:val="003C5733"/>
    <w:rsid w:val="003D3E52"/>
    <w:rsid w:val="003D4A69"/>
    <w:rsid w:val="003E182C"/>
    <w:rsid w:val="003E58D1"/>
    <w:rsid w:val="003E615B"/>
    <w:rsid w:val="003F53A1"/>
    <w:rsid w:val="003F6AF1"/>
    <w:rsid w:val="003F75D6"/>
    <w:rsid w:val="00403BA1"/>
    <w:rsid w:val="00405B55"/>
    <w:rsid w:val="00406DF5"/>
    <w:rsid w:val="00410B0B"/>
    <w:rsid w:val="0041244E"/>
    <w:rsid w:val="0042318A"/>
    <w:rsid w:val="00424E13"/>
    <w:rsid w:val="004252FF"/>
    <w:rsid w:val="00426E72"/>
    <w:rsid w:val="004278C9"/>
    <w:rsid w:val="00430DAC"/>
    <w:rsid w:val="00433294"/>
    <w:rsid w:val="00434426"/>
    <w:rsid w:val="00444290"/>
    <w:rsid w:val="0044720E"/>
    <w:rsid w:val="004528FA"/>
    <w:rsid w:val="00452A8A"/>
    <w:rsid w:val="00454EE8"/>
    <w:rsid w:val="00457146"/>
    <w:rsid w:val="00465582"/>
    <w:rsid w:val="00466D03"/>
    <w:rsid w:val="00471C05"/>
    <w:rsid w:val="0047596C"/>
    <w:rsid w:val="00475996"/>
    <w:rsid w:val="004761BC"/>
    <w:rsid w:val="00476429"/>
    <w:rsid w:val="00481A7D"/>
    <w:rsid w:val="00483A0D"/>
    <w:rsid w:val="00483D38"/>
    <w:rsid w:val="00484ECC"/>
    <w:rsid w:val="00485B15"/>
    <w:rsid w:val="004869AD"/>
    <w:rsid w:val="00492E23"/>
    <w:rsid w:val="0049412C"/>
    <w:rsid w:val="004961E9"/>
    <w:rsid w:val="00496D08"/>
    <w:rsid w:val="004976D2"/>
    <w:rsid w:val="004A3272"/>
    <w:rsid w:val="004A3630"/>
    <w:rsid w:val="004A3F6B"/>
    <w:rsid w:val="004A437C"/>
    <w:rsid w:val="004A5211"/>
    <w:rsid w:val="004A7BA7"/>
    <w:rsid w:val="004B095D"/>
    <w:rsid w:val="004B1A2E"/>
    <w:rsid w:val="004B2493"/>
    <w:rsid w:val="004B3419"/>
    <w:rsid w:val="004B5794"/>
    <w:rsid w:val="004B67E7"/>
    <w:rsid w:val="004B755A"/>
    <w:rsid w:val="004C21A8"/>
    <w:rsid w:val="004C298E"/>
    <w:rsid w:val="004C6C61"/>
    <w:rsid w:val="004C7C6C"/>
    <w:rsid w:val="004D26D9"/>
    <w:rsid w:val="004D3583"/>
    <w:rsid w:val="004D53F8"/>
    <w:rsid w:val="004D675E"/>
    <w:rsid w:val="004E0735"/>
    <w:rsid w:val="004E1661"/>
    <w:rsid w:val="004E2969"/>
    <w:rsid w:val="004E2AAC"/>
    <w:rsid w:val="004F2A7A"/>
    <w:rsid w:val="004F4700"/>
    <w:rsid w:val="004F49AC"/>
    <w:rsid w:val="004F4CE5"/>
    <w:rsid w:val="005027EF"/>
    <w:rsid w:val="00503406"/>
    <w:rsid w:val="0050497D"/>
    <w:rsid w:val="00507167"/>
    <w:rsid w:val="00510CEF"/>
    <w:rsid w:val="00513EB1"/>
    <w:rsid w:val="005145C5"/>
    <w:rsid w:val="0051512A"/>
    <w:rsid w:val="00515641"/>
    <w:rsid w:val="00532487"/>
    <w:rsid w:val="00533B21"/>
    <w:rsid w:val="00535886"/>
    <w:rsid w:val="00535F3C"/>
    <w:rsid w:val="005378A1"/>
    <w:rsid w:val="00543359"/>
    <w:rsid w:val="0054387E"/>
    <w:rsid w:val="00543A2A"/>
    <w:rsid w:val="0054680A"/>
    <w:rsid w:val="00552B9E"/>
    <w:rsid w:val="005608E3"/>
    <w:rsid w:val="00561CED"/>
    <w:rsid w:val="00562494"/>
    <w:rsid w:val="00562E15"/>
    <w:rsid w:val="00563FB6"/>
    <w:rsid w:val="00564160"/>
    <w:rsid w:val="00570272"/>
    <w:rsid w:val="00572CC8"/>
    <w:rsid w:val="005733F8"/>
    <w:rsid w:val="00575FC1"/>
    <w:rsid w:val="005762DF"/>
    <w:rsid w:val="00581BE6"/>
    <w:rsid w:val="00591AD9"/>
    <w:rsid w:val="00591BCA"/>
    <w:rsid w:val="0059317B"/>
    <w:rsid w:val="00595C36"/>
    <w:rsid w:val="00595D95"/>
    <w:rsid w:val="005976B4"/>
    <w:rsid w:val="005A1840"/>
    <w:rsid w:val="005A2ABA"/>
    <w:rsid w:val="005A5D1D"/>
    <w:rsid w:val="005A613E"/>
    <w:rsid w:val="005B64B5"/>
    <w:rsid w:val="005B6A99"/>
    <w:rsid w:val="005C745E"/>
    <w:rsid w:val="005D00FB"/>
    <w:rsid w:val="005D0A12"/>
    <w:rsid w:val="005D39CF"/>
    <w:rsid w:val="005E2338"/>
    <w:rsid w:val="005E2E1A"/>
    <w:rsid w:val="005E497E"/>
    <w:rsid w:val="005E6020"/>
    <w:rsid w:val="005E7C12"/>
    <w:rsid w:val="005F14EF"/>
    <w:rsid w:val="005F3728"/>
    <w:rsid w:val="005F6440"/>
    <w:rsid w:val="00601A5A"/>
    <w:rsid w:val="00605251"/>
    <w:rsid w:val="006171C1"/>
    <w:rsid w:val="00620716"/>
    <w:rsid w:val="00621191"/>
    <w:rsid w:val="00621210"/>
    <w:rsid w:val="00624F38"/>
    <w:rsid w:val="00627B39"/>
    <w:rsid w:val="00635716"/>
    <w:rsid w:val="00635868"/>
    <w:rsid w:val="00642FB4"/>
    <w:rsid w:val="0064565B"/>
    <w:rsid w:val="00647EF6"/>
    <w:rsid w:val="00653EE4"/>
    <w:rsid w:val="006541BA"/>
    <w:rsid w:val="00657B42"/>
    <w:rsid w:val="006622D7"/>
    <w:rsid w:val="00665452"/>
    <w:rsid w:val="00666CA9"/>
    <w:rsid w:val="00670C08"/>
    <w:rsid w:val="00670F5B"/>
    <w:rsid w:val="006814BE"/>
    <w:rsid w:val="006963BF"/>
    <w:rsid w:val="00696DB8"/>
    <w:rsid w:val="00697FE2"/>
    <w:rsid w:val="006A1ED0"/>
    <w:rsid w:val="006A1F47"/>
    <w:rsid w:val="006A463A"/>
    <w:rsid w:val="006A5AD2"/>
    <w:rsid w:val="006B2134"/>
    <w:rsid w:val="006B5063"/>
    <w:rsid w:val="006B51D2"/>
    <w:rsid w:val="006B5B91"/>
    <w:rsid w:val="006C07F8"/>
    <w:rsid w:val="006C114B"/>
    <w:rsid w:val="006C1CB1"/>
    <w:rsid w:val="006C536F"/>
    <w:rsid w:val="006C6B4C"/>
    <w:rsid w:val="006E5E21"/>
    <w:rsid w:val="006E63F3"/>
    <w:rsid w:val="006E701C"/>
    <w:rsid w:val="006F04AA"/>
    <w:rsid w:val="006F22B0"/>
    <w:rsid w:val="006F2EC4"/>
    <w:rsid w:val="006F45DF"/>
    <w:rsid w:val="006F6FE4"/>
    <w:rsid w:val="00700B4A"/>
    <w:rsid w:val="0070328A"/>
    <w:rsid w:val="007054C3"/>
    <w:rsid w:val="00707884"/>
    <w:rsid w:val="0070795E"/>
    <w:rsid w:val="00711E90"/>
    <w:rsid w:val="0071233A"/>
    <w:rsid w:val="00722FD6"/>
    <w:rsid w:val="00731FB1"/>
    <w:rsid w:val="00735E8F"/>
    <w:rsid w:val="00736C67"/>
    <w:rsid w:val="007379E1"/>
    <w:rsid w:val="00737B2B"/>
    <w:rsid w:val="00741BB2"/>
    <w:rsid w:val="00743EF3"/>
    <w:rsid w:val="00751FDC"/>
    <w:rsid w:val="007521E1"/>
    <w:rsid w:val="00754CC3"/>
    <w:rsid w:val="00760301"/>
    <w:rsid w:val="007605F5"/>
    <w:rsid w:val="00761587"/>
    <w:rsid w:val="0076211C"/>
    <w:rsid w:val="00762E2E"/>
    <w:rsid w:val="00763897"/>
    <w:rsid w:val="00767F51"/>
    <w:rsid w:val="00776B3A"/>
    <w:rsid w:val="00777DCE"/>
    <w:rsid w:val="00783583"/>
    <w:rsid w:val="00784EA8"/>
    <w:rsid w:val="00786696"/>
    <w:rsid w:val="007938BA"/>
    <w:rsid w:val="007A70A7"/>
    <w:rsid w:val="007B10E0"/>
    <w:rsid w:val="007B157D"/>
    <w:rsid w:val="007B2B74"/>
    <w:rsid w:val="007B33CA"/>
    <w:rsid w:val="007B57FF"/>
    <w:rsid w:val="007B5F64"/>
    <w:rsid w:val="007B6A23"/>
    <w:rsid w:val="007B6EED"/>
    <w:rsid w:val="007C0C06"/>
    <w:rsid w:val="007C0F29"/>
    <w:rsid w:val="007C2139"/>
    <w:rsid w:val="007C7136"/>
    <w:rsid w:val="007D00E5"/>
    <w:rsid w:val="007D1C9A"/>
    <w:rsid w:val="007D2350"/>
    <w:rsid w:val="007D64CE"/>
    <w:rsid w:val="007E219C"/>
    <w:rsid w:val="007E2376"/>
    <w:rsid w:val="007E34AB"/>
    <w:rsid w:val="007E4F92"/>
    <w:rsid w:val="007F0528"/>
    <w:rsid w:val="007F4643"/>
    <w:rsid w:val="00800CE8"/>
    <w:rsid w:val="00800DED"/>
    <w:rsid w:val="008015B0"/>
    <w:rsid w:val="00802DFD"/>
    <w:rsid w:val="00812602"/>
    <w:rsid w:val="00813EAC"/>
    <w:rsid w:val="008142FC"/>
    <w:rsid w:val="00817CB4"/>
    <w:rsid w:val="008239E3"/>
    <w:rsid w:val="008247B8"/>
    <w:rsid w:val="00824FBA"/>
    <w:rsid w:val="008311F9"/>
    <w:rsid w:val="00832007"/>
    <w:rsid w:val="008346D0"/>
    <w:rsid w:val="0083474A"/>
    <w:rsid w:val="00841F78"/>
    <w:rsid w:val="0084246B"/>
    <w:rsid w:val="00844400"/>
    <w:rsid w:val="00855948"/>
    <w:rsid w:val="00857C0A"/>
    <w:rsid w:val="008624C7"/>
    <w:rsid w:val="008629C1"/>
    <w:rsid w:val="00862EB4"/>
    <w:rsid w:val="00864AF9"/>
    <w:rsid w:val="008667AB"/>
    <w:rsid w:val="00871E5B"/>
    <w:rsid w:val="00875911"/>
    <w:rsid w:val="0087679B"/>
    <w:rsid w:val="00880044"/>
    <w:rsid w:val="008808B3"/>
    <w:rsid w:val="0088162C"/>
    <w:rsid w:val="008850D8"/>
    <w:rsid w:val="008904AF"/>
    <w:rsid w:val="00891F91"/>
    <w:rsid w:val="00892998"/>
    <w:rsid w:val="00893C10"/>
    <w:rsid w:val="00894D9C"/>
    <w:rsid w:val="008A213C"/>
    <w:rsid w:val="008A64D1"/>
    <w:rsid w:val="008B3A55"/>
    <w:rsid w:val="008B7BF0"/>
    <w:rsid w:val="008C2753"/>
    <w:rsid w:val="008C32E2"/>
    <w:rsid w:val="008C5BB4"/>
    <w:rsid w:val="008C6B9D"/>
    <w:rsid w:val="008D39EE"/>
    <w:rsid w:val="008D4F52"/>
    <w:rsid w:val="008D63DA"/>
    <w:rsid w:val="008E0902"/>
    <w:rsid w:val="008E0D73"/>
    <w:rsid w:val="008F3CEB"/>
    <w:rsid w:val="008F5299"/>
    <w:rsid w:val="008F5510"/>
    <w:rsid w:val="008F756B"/>
    <w:rsid w:val="0091311A"/>
    <w:rsid w:val="009136EF"/>
    <w:rsid w:val="009137A3"/>
    <w:rsid w:val="00913A26"/>
    <w:rsid w:val="00920489"/>
    <w:rsid w:val="00921CBC"/>
    <w:rsid w:val="009250DE"/>
    <w:rsid w:val="00930423"/>
    <w:rsid w:val="009350DD"/>
    <w:rsid w:val="009425AA"/>
    <w:rsid w:val="0095064D"/>
    <w:rsid w:val="00950FE3"/>
    <w:rsid w:val="00952159"/>
    <w:rsid w:val="009571F4"/>
    <w:rsid w:val="009602EB"/>
    <w:rsid w:val="00963E8B"/>
    <w:rsid w:val="00964155"/>
    <w:rsid w:val="00964D35"/>
    <w:rsid w:val="00967EB9"/>
    <w:rsid w:val="00971F74"/>
    <w:rsid w:val="0097414F"/>
    <w:rsid w:val="009741E9"/>
    <w:rsid w:val="00976D56"/>
    <w:rsid w:val="00981153"/>
    <w:rsid w:val="00982C5F"/>
    <w:rsid w:val="0098342A"/>
    <w:rsid w:val="00983FE6"/>
    <w:rsid w:val="00984F1C"/>
    <w:rsid w:val="009857A8"/>
    <w:rsid w:val="00985CF8"/>
    <w:rsid w:val="009916C6"/>
    <w:rsid w:val="009938A1"/>
    <w:rsid w:val="00995296"/>
    <w:rsid w:val="009A0208"/>
    <w:rsid w:val="009A0F83"/>
    <w:rsid w:val="009A1C35"/>
    <w:rsid w:val="009A1E88"/>
    <w:rsid w:val="009A3054"/>
    <w:rsid w:val="009A3E66"/>
    <w:rsid w:val="009B1099"/>
    <w:rsid w:val="009B648B"/>
    <w:rsid w:val="009B76ED"/>
    <w:rsid w:val="009C1047"/>
    <w:rsid w:val="009C15FA"/>
    <w:rsid w:val="009C1C43"/>
    <w:rsid w:val="009C2B64"/>
    <w:rsid w:val="009C6095"/>
    <w:rsid w:val="009C66C9"/>
    <w:rsid w:val="009C6CCD"/>
    <w:rsid w:val="009C7E65"/>
    <w:rsid w:val="009D06E1"/>
    <w:rsid w:val="009D246C"/>
    <w:rsid w:val="009D2634"/>
    <w:rsid w:val="009D3C5F"/>
    <w:rsid w:val="009D5657"/>
    <w:rsid w:val="009D5CEE"/>
    <w:rsid w:val="009D6DDC"/>
    <w:rsid w:val="009E1C73"/>
    <w:rsid w:val="009E41CB"/>
    <w:rsid w:val="009E5211"/>
    <w:rsid w:val="009F16BF"/>
    <w:rsid w:val="009F48DB"/>
    <w:rsid w:val="00A010CA"/>
    <w:rsid w:val="00A02B1E"/>
    <w:rsid w:val="00A0407B"/>
    <w:rsid w:val="00A05DBA"/>
    <w:rsid w:val="00A135E0"/>
    <w:rsid w:val="00A13B34"/>
    <w:rsid w:val="00A16561"/>
    <w:rsid w:val="00A20F88"/>
    <w:rsid w:val="00A2133A"/>
    <w:rsid w:val="00A2330F"/>
    <w:rsid w:val="00A23547"/>
    <w:rsid w:val="00A2479F"/>
    <w:rsid w:val="00A251F8"/>
    <w:rsid w:val="00A27BB5"/>
    <w:rsid w:val="00A34F14"/>
    <w:rsid w:val="00A35717"/>
    <w:rsid w:val="00A36BF1"/>
    <w:rsid w:val="00A42AF9"/>
    <w:rsid w:val="00A45736"/>
    <w:rsid w:val="00A53D94"/>
    <w:rsid w:val="00A56736"/>
    <w:rsid w:val="00A6223D"/>
    <w:rsid w:val="00A63448"/>
    <w:rsid w:val="00A66F6E"/>
    <w:rsid w:val="00A67ABA"/>
    <w:rsid w:val="00A7078E"/>
    <w:rsid w:val="00A70FF6"/>
    <w:rsid w:val="00A73C94"/>
    <w:rsid w:val="00A76042"/>
    <w:rsid w:val="00A76583"/>
    <w:rsid w:val="00A80E72"/>
    <w:rsid w:val="00A87865"/>
    <w:rsid w:val="00A93455"/>
    <w:rsid w:val="00A93976"/>
    <w:rsid w:val="00A96A40"/>
    <w:rsid w:val="00A97A95"/>
    <w:rsid w:val="00AA2727"/>
    <w:rsid w:val="00AA3EB8"/>
    <w:rsid w:val="00AA7DD2"/>
    <w:rsid w:val="00AB1EE6"/>
    <w:rsid w:val="00AB653D"/>
    <w:rsid w:val="00AB75EE"/>
    <w:rsid w:val="00AC0D0C"/>
    <w:rsid w:val="00AC1D66"/>
    <w:rsid w:val="00AC4ACA"/>
    <w:rsid w:val="00AD6E30"/>
    <w:rsid w:val="00AE1F99"/>
    <w:rsid w:val="00AE3BFC"/>
    <w:rsid w:val="00AF0DBE"/>
    <w:rsid w:val="00AF3180"/>
    <w:rsid w:val="00AF451B"/>
    <w:rsid w:val="00AF7CD1"/>
    <w:rsid w:val="00B0031E"/>
    <w:rsid w:val="00B04B27"/>
    <w:rsid w:val="00B05194"/>
    <w:rsid w:val="00B05566"/>
    <w:rsid w:val="00B2589A"/>
    <w:rsid w:val="00B27857"/>
    <w:rsid w:val="00B32D8A"/>
    <w:rsid w:val="00B35123"/>
    <w:rsid w:val="00B37027"/>
    <w:rsid w:val="00B40BCA"/>
    <w:rsid w:val="00B44972"/>
    <w:rsid w:val="00B503F6"/>
    <w:rsid w:val="00B51D3D"/>
    <w:rsid w:val="00B52899"/>
    <w:rsid w:val="00B52A33"/>
    <w:rsid w:val="00B55D60"/>
    <w:rsid w:val="00B61B99"/>
    <w:rsid w:val="00B65798"/>
    <w:rsid w:val="00B66EC6"/>
    <w:rsid w:val="00B707C0"/>
    <w:rsid w:val="00B71854"/>
    <w:rsid w:val="00B733B1"/>
    <w:rsid w:val="00B75065"/>
    <w:rsid w:val="00B76F82"/>
    <w:rsid w:val="00B779F6"/>
    <w:rsid w:val="00B77E61"/>
    <w:rsid w:val="00B77E86"/>
    <w:rsid w:val="00B8481A"/>
    <w:rsid w:val="00B87287"/>
    <w:rsid w:val="00B90235"/>
    <w:rsid w:val="00B94882"/>
    <w:rsid w:val="00B95681"/>
    <w:rsid w:val="00B969E8"/>
    <w:rsid w:val="00BA009F"/>
    <w:rsid w:val="00BA22CB"/>
    <w:rsid w:val="00BA6FBE"/>
    <w:rsid w:val="00BB4C86"/>
    <w:rsid w:val="00BB796C"/>
    <w:rsid w:val="00BC055D"/>
    <w:rsid w:val="00BC098E"/>
    <w:rsid w:val="00BC1509"/>
    <w:rsid w:val="00BC1705"/>
    <w:rsid w:val="00BC1E16"/>
    <w:rsid w:val="00BC5BA3"/>
    <w:rsid w:val="00BC7983"/>
    <w:rsid w:val="00BD10C7"/>
    <w:rsid w:val="00BD2AED"/>
    <w:rsid w:val="00BD652F"/>
    <w:rsid w:val="00BE1BE9"/>
    <w:rsid w:val="00BE2DF2"/>
    <w:rsid w:val="00BE6B7B"/>
    <w:rsid w:val="00BF1479"/>
    <w:rsid w:val="00BF17E6"/>
    <w:rsid w:val="00BF3168"/>
    <w:rsid w:val="00C01E4C"/>
    <w:rsid w:val="00C020D1"/>
    <w:rsid w:val="00C05C5C"/>
    <w:rsid w:val="00C05E01"/>
    <w:rsid w:val="00C13E1E"/>
    <w:rsid w:val="00C14705"/>
    <w:rsid w:val="00C222F7"/>
    <w:rsid w:val="00C230C0"/>
    <w:rsid w:val="00C27FAC"/>
    <w:rsid w:val="00C33B7A"/>
    <w:rsid w:val="00C413D9"/>
    <w:rsid w:val="00C415CE"/>
    <w:rsid w:val="00C45A10"/>
    <w:rsid w:val="00C46A32"/>
    <w:rsid w:val="00C47CC7"/>
    <w:rsid w:val="00C507D5"/>
    <w:rsid w:val="00C50B00"/>
    <w:rsid w:val="00C5751E"/>
    <w:rsid w:val="00C62806"/>
    <w:rsid w:val="00C66254"/>
    <w:rsid w:val="00C66C87"/>
    <w:rsid w:val="00C70303"/>
    <w:rsid w:val="00C70DB8"/>
    <w:rsid w:val="00C80291"/>
    <w:rsid w:val="00C82C16"/>
    <w:rsid w:val="00C84C99"/>
    <w:rsid w:val="00C852BB"/>
    <w:rsid w:val="00C97444"/>
    <w:rsid w:val="00C97A33"/>
    <w:rsid w:val="00CA1EFC"/>
    <w:rsid w:val="00CA5BFA"/>
    <w:rsid w:val="00CA72D0"/>
    <w:rsid w:val="00CB2734"/>
    <w:rsid w:val="00CC3B87"/>
    <w:rsid w:val="00CD064C"/>
    <w:rsid w:val="00CD1492"/>
    <w:rsid w:val="00CD2C7C"/>
    <w:rsid w:val="00CD35C7"/>
    <w:rsid w:val="00CD57A1"/>
    <w:rsid w:val="00CE03A9"/>
    <w:rsid w:val="00CE1222"/>
    <w:rsid w:val="00CE4065"/>
    <w:rsid w:val="00CE4E1C"/>
    <w:rsid w:val="00CE6F99"/>
    <w:rsid w:val="00CE7023"/>
    <w:rsid w:val="00CF3E4E"/>
    <w:rsid w:val="00CF7377"/>
    <w:rsid w:val="00D01D3A"/>
    <w:rsid w:val="00D02767"/>
    <w:rsid w:val="00D02ABE"/>
    <w:rsid w:val="00D05257"/>
    <w:rsid w:val="00D10B09"/>
    <w:rsid w:val="00D13C55"/>
    <w:rsid w:val="00D13DCE"/>
    <w:rsid w:val="00D14726"/>
    <w:rsid w:val="00D14C3A"/>
    <w:rsid w:val="00D16879"/>
    <w:rsid w:val="00D200AD"/>
    <w:rsid w:val="00D20616"/>
    <w:rsid w:val="00D30322"/>
    <w:rsid w:val="00D32442"/>
    <w:rsid w:val="00D32FC5"/>
    <w:rsid w:val="00D378E3"/>
    <w:rsid w:val="00D40609"/>
    <w:rsid w:val="00D434FE"/>
    <w:rsid w:val="00D516B3"/>
    <w:rsid w:val="00D5200B"/>
    <w:rsid w:val="00D55D02"/>
    <w:rsid w:val="00D62164"/>
    <w:rsid w:val="00D6291A"/>
    <w:rsid w:val="00D62DF0"/>
    <w:rsid w:val="00D661AD"/>
    <w:rsid w:val="00D66DF9"/>
    <w:rsid w:val="00D679C4"/>
    <w:rsid w:val="00D764E7"/>
    <w:rsid w:val="00D77D38"/>
    <w:rsid w:val="00D77DE9"/>
    <w:rsid w:val="00D80CA5"/>
    <w:rsid w:val="00D8179B"/>
    <w:rsid w:val="00D87D7E"/>
    <w:rsid w:val="00D91DA7"/>
    <w:rsid w:val="00D91FEA"/>
    <w:rsid w:val="00D928FF"/>
    <w:rsid w:val="00D9296E"/>
    <w:rsid w:val="00D93087"/>
    <w:rsid w:val="00D93992"/>
    <w:rsid w:val="00D958B6"/>
    <w:rsid w:val="00D961DB"/>
    <w:rsid w:val="00D97512"/>
    <w:rsid w:val="00DA3D5F"/>
    <w:rsid w:val="00DA685E"/>
    <w:rsid w:val="00DB02D7"/>
    <w:rsid w:val="00DB06D0"/>
    <w:rsid w:val="00DB105C"/>
    <w:rsid w:val="00DB185A"/>
    <w:rsid w:val="00DB3B05"/>
    <w:rsid w:val="00DB5D24"/>
    <w:rsid w:val="00DB7252"/>
    <w:rsid w:val="00DC0B21"/>
    <w:rsid w:val="00DC330C"/>
    <w:rsid w:val="00DC7173"/>
    <w:rsid w:val="00DC7581"/>
    <w:rsid w:val="00DD0864"/>
    <w:rsid w:val="00DD4F8D"/>
    <w:rsid w:val="00DD6A55"/>
    <w:rsid w:val="00DE457B"/>
    <w:rsid w:val="00DE6C63"/>
    <w:rsid w:val="00DE6F98"/>
    <w:rsid w:val="00DF547F"/>
    <w:rsid w:val="00DF54B5"/>
    <w:rsid w:val="00E064C7"/>
    <w:rsid w:val="00E071C8"/>
    <w:rsid w:val="00E1070A"/>
    <w:rsid w:val="00E131B4"/>
    <w:rsid w:val="00E13ECF"/>
    <w:rsid w:val="00E14B55"/>
    <w:rsid w:val="00E15803"/>
    <w:rsid w:val="00E20683"/>
    <w:rsid w:val="00E25F50"/>
    <w:rsid w:val="00E3015F"/>
    <w:rsid w:val="00E32080"/>
    <w:rsid w:val="00E37CE0"/>
    <w:rsid w:val="00E41D37"/>
    <w:rsid w:val="00E42C79"/>
    <w:rsid w:val="00E42D93"/>
    <w:rsid w:val="00E4715D"/>
    <w:rsid w:val="00E60DBE"/>
    <w:rsid w:val="00E6356F"/>
    <w:rsid w:val="00E667BA"/>
    <w:rsid w:val="00E66B70"/>
    <w:rsid w:val="00E710A5"/>
    <w:rsid w:val="00E724A8"/>
    <w:rsid w:val="00E73E7B"/>
    <w:rsid w:val="00E80727"/>
    <w:rsid w:val="00E81281"/>
    <w:rsid w:val="00E87DD5"/>
    <w:rsid w:val="00E90087"/>
    <w:rsid w:val="00E91FD0"/>
    <w:rsid w:val="00E955E3"/>
    <w:rsid w:val="00EA443B"/>
    <w:rsid w:val="00EA6D85"/>
    <w:rsid w:val="00EA737D"/>
    <w:rsid w:val="00EB7331"/>
    <w:rsid w:val="00EB7ED6"/>
    <w:rsid w:val="00EC0502"/>
    <w:rsid w:val="00EC1542"/>
    <w:rsid w:val="00EC19C6"/>
    <w:rsid w:val="00EC2300"/>
    <w:rsid w:val="00EC3AB5"/>
    <w:rsid w:val="00EC67DD"/>
    <w:rsid w:val="00ED0E7E"/>
    <w:rsid w:val="00ED1F84"/>
    <w:rsid w:val="00ED2FE2"/>
    <w:rsid w:val="00ED30CA"/>
    <w:rsid w:val="00ED4CE9"/>
    <w:rsid w:val="00ED5DAD"/>
    <w:rsid w:val="00EE250D"/>
    <w:rsid w:val="00EE3B46"/>
    <w:rsid w:val="00EF633D"/>
    <w:rsid w:val="00F022B5"/>
    <w:rsid w:val="00F048E4"/>
    <w:rsid w:val="00F067A8"/>
    <w:rsid w:val="00F12D53"/>
    <w:rsid w:val="00F14163"/>
    <w:rsid w:val="00F14809"/>
    <w:rsid w:val="00F15306"/>
    <w:rsid w:val="00F163CF"/>
    <w:rsid w:val="00F1706B"/>
    <w:rsid w:val="00F23426"/>
    <w:rsid w:val="00F246E0"/>
    <w:rsid w:val="00F30676"/>
    <w:rsid w:val="00F3122E"/>
    <w:rsid w:val="00F33A89"/>
    <w:rsid w:val="00F33CC8"/>
    <w:rsid w:val="00F35DB1"/>
    <w:rsid w:val="00F43DA3"/>
    <w:rsid w:val="00F51A54"/>
    <w:rsid w:val="00F53E33"/>
    <w:rsid w:val="00F57811"/>
    <w:rsid w:val="00F61D08"/>
    <w:rsid w:val="00F62090"/>
    <w:rsid w:val="00F65946"/>
    <w:rsid w:val="00F6645F"/>
    <w:rsid w:val="00F71154"/>
    <w:rsid w:val="00F732E2"/>
    <w:rsid w:val="00F74D6E"/>
    <w:rsid w:val="00F74EE2"/>
    <w:rsid w:val="00F81DA9"/>
    <w:rsid w:val="00F82A4F"/>
    <w:rsid w:val="00F84353"/>
    <w:rsid w:val="00F84672"/>
    <w:rsid w:val="00F84CFC"/>
    <w:rsid w:val="00F852FE"/>
    <w:rsid w:val="00F86A6F"/>
    <w:rsid w:val="00F87928"/>
    <w:rsid w:val="00F90A0E"/>
    <w:rsid w:val="00F91ECD"/>
    <w:rsid w:val="00F95CC3"/>
    <w:rsid w:val="00F96D5F"/>
    <w:rsid w:val="00FA0178"/>
    <w:rsid w:val="00FA410B"/>
    <w:rsid w:val="00FA6412"/>
    <w:rsid w:val="00FA6AA1"/>
    <w:rsid w:val="00FB48FD"/>
    <w:rsid w:val="00FB7CF9"/>
    <w:rsid w:val="00FC02C7"/>
    <w:rsid w:val="00FC117F"/>
    <w:rsid w:val="00FC41E2"/>
    <w:rsid w:val="00FD3B3C"/>
    <w:rsid w:val="00FD4021"/>
    <w:rsid w:val="00FD5514"/>
    <w:rsid w:val="00FD7C43"/>
    <w:rsid w:val="00FE0499"/>
    <w:rsid w:val="00FE4D91"/>
    <w:rsid w:val="00FE62D2"/>
    <w:rsid w:val="00FE643E"/>
    <w:rsid w:val="00FE6A5D"/>
    <w:rsid w:val="00FE780E"/>
    <w:rsid w:val="00FE7FB0"/>
    <w:rsid w:val="00FF2DFD"/>
    <w:rsid w:val="00FF6414"/>
    <w:rsid w:val="00FF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lock Text"/>
    <w:basedOn w:val="a"/>
    <w:pPr>
      <w:widowControl/>
      <w:spacing w:line="200" w:lineRule="exact"/>
      <w:ind w:leftChars="-38" w:left="1" w:right="84" w:hangingChars="51" w:hanging="92"/>
    </w:pPr>
    <w:rPr>
      <w:bCs/>
      <w:sz w:val="18"/>
    </w:rPr>
  </w:style>
  <w:style w:type="character" w:styleId="a7">
    <w:name w:val="annotation reference"/>
    <w:semiHidden/>
    <w:rsid w:val="000F012D"/>
    <w:rPr>
      <w:sz w:val="21"/>
      <w:szCs w:val="21"/>
    </w:rPr>
  </w:style>
  <w:style w:type="paragraph" w:styleId="a8">
    <w:name w:val="annotation text"/>
    <w:basedOn w:val="a"/>
    <w:semiHidden/>
    <w:rsid w:val="000F012D"/>
    <w:pPr>
      <w:jc w:val="left"/>
    </w:pPr>
  </w:style>
  <w:style w:type="paragraph" w:styleId="a9">
    <w:name w:val="annotation subject"/>
    <w:basedOn w:val="a8"/>
    <w:next w:val="a8"/>
    <w:semiHidden/>
    <w:rsid w:val="000F012D"/>
    <w:rPr>
      <w:b/>
      <w:bCs/>
    </w:rPr>
  </w:style>
  <w:style w:type="paragraph" w:styleId="aa">
    <w:name w:val="Balloon Text"/>
    <w:basedOn w:val="a"/>
    <w:semiHidden/>
    <w:rsid w:val="000F012D"/>
    <w:rPr>
      <w:sz w:val="18"/>
      <w:szCs w:val="18"/>
    </w:rPr>
  </w:style>
  <w:style w:type="paragraph" w:styleId="ab">
    <w:name w:val="Revision"/>
    <w:hidden/>
    <w:uiPriority w:val="99"/>
    <w:semiHidden/>
    <w:rsid w:val="007E2376"/>
    <w:rPr>
      <w:kern w:val="2"/>
      <w:sz w:val="24"/>
      <w:szCs w:val="24"/>
    </w:rPr>
  </w:style>
  <w:style w:type="paragraph" w:customStyle="1" w:styleId="ordinary-output">
    <w:name w:val="ordinary-output"/>
    <w:basedOn w:val="a"/>
    <w:rsid w:val="00E14B55"/>
    <w:pPr>
      <w:widowControl/>
      <w:spacing w:before="100" w:beforeAutospacing="1" w:after="100" w:afterAutospacing="1" w:line="450" w:lineRule="atLeast"/>
      <w:jc w:val="left"/>
    </w:pPr>
    <w:rPr>
      <w:rFonts w:ascii="宋体" w:hAnsi="宋体" w:cs="宋体"/>
      <w:color w:val="333333"/>
      <w:kern w:val="0"/>
      <w:sz w:val="36"/>
      <w:szCs w:val="36"/>
    </w:rPr>
  </w:style>
  <w:style w:type="character" w:customStyle="1" w:styleId="ordinary-span-edit2">
    <w:name w:val="ordinary-span-edit2"/>
    <w:rsid w:val="00E14B55"/>
  </w:style>
  <w:style w:type="table" w:styleId="ac">
    <w:name w:val="Table Grid"/>
    <w:basedOn w:val="a1"/>
    <w:rsid w:val="002645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脚 Char"/>
    <w:link w:val="a5"/>
    <w:uiPriority w:val="99"/>
    <w:rsid w:val="008346D0"/>
    <w:rPr>
      <w:kern w:val="2"/>
      <w:sz w:val="18"/>
      <w:szCs w:val="18"/>
    </w:rPr>
  </w:style>
  <w:style w:type="table" w:customStyle="1" w:styleId="1">
    <w:name w:val="网格型1"/>
    <w:basedOn w:val="a1"/>
    <w:uiPriority w:val="59"/>
    <w:rsid w:val="004F2A7A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lock Text"/>
    <w:basedOn w:val="a"/>
    <w:pPr>
      <w:widowControl/>
      <w:spacing w:line="200" w:lineRule="exact"/>
      <w:ind w:leftChars="-38" w:left="1" w:right="84" w:hangingChars="51" w:hanging="92"/>
    </w:pPr>
    <w:rPr>
      <w:bCs/>
      <w:sz w:val="18"/>
    </w:rPr>
  </w:style>
  <w:style w:type="character" w:styleId="a7">
    <w:name w:val="annotation reference"/>
    <w:semiHidden/>
    <w:rsid w:val="000F012D"/>
    <w:rPr>
      <w:sz w:val="21"/>
      <w:szCs w:val="21"/>
    </w:rPr>
  </w:style>
  <w:style w:type="paragraph" w:styleId="a8">
    <w:name w:val="annotation text"/>
    <w:basedOn w:val="a"/>
    <w:semiHidden/>
    <w:rsid w:val="000F012D"/>
    <w:pPr>
      <w:jc w:val="left"/>
    </w:pPr>
  </w:style>
  <w:style w:type="paragraph" w:styleId="a9">
    <w:name w:val="annotation subject"/>
    <w:basedOn w:val="a8"/>
    <w:next w:val="a8"/>
    <w:semiHidden/>
    <w:rsid w:val="000F012D"/>
    <w:rPr>
      <w:b/>
      <w:bCs/>
    </w:rPr>
  </w:style>
  <w:style w:type="paragraph" w:styleId="aa">
    <w:name w:val="Balloon Text"/>
    <w:basedOn w:val="a"/>
    <w:semiHidden/>
    <w:rsid w:val="000F012D"/>
    <w:rPr>
      <w:sz w:val="18"/>
      <w:szCs w:val="18"/>
    </w:rPr>
  </w:style>
  <w:style w:type="paragraph" w:styleId="ab">
    <w:name w:val="Revision"/>
    <w:hidden/>
    <w:uiPriority w:val="99"/>
    <w:semiHidden/>
    <w:rsid w:val="007E2376"/>
    <w:rPr>
      <w:kern w:val="2"/>
      <w:sz w:val="24"/>
      <w:szCs w:val="24"/>
    </w:rPr>
  </w:style>
  <w:style w:type="paragraph" w:customStyle="1" w:styleId="ordinary-output">
    <w:name w:val="ordinary-output"/>
    <w:basedOn w:val="a"/>
    <w:rsid w:val="00E14B55"/>
    <w:pPr>
      <w:widowControl/>
      <w:spacing w:before="100" w:beforeAutospacing="1" w:after="100" w:afterAutospacing="1" w:line="450" w:lineRule="atLeast"/>
      <w:jc w:val="left"/>
    </w:pPr>
    <w:rPr>
      <w:rFonts w:ascii="宋体" w:hAnsi="宋体" w:cs="宋体"/>
      <w:color w:val="333333"/>
      <w:kern w:val="0"/>
      <w:sz w:val="36"/>
      <w:szCs w:val="36"/>
    </w:rPr>
  </w:style>
  <w:style w:type="character" w:customStyle="1" w:styleId="ordinary-span-edit2">
    <w:name w:val="ordinary-span-edit2"/>
    <w:rsid w:val="00E14B55"/>
  </w:style>
  <w:style w:type="table" w:styleId="ac">
    <w:name w:val="Table Grid"/>
    <w:basedOn w:val="a1"/>
    <w:rsid w:val="002645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脚 Char"/>
    <w:link w:val="a5"/>
    <w:uiPriority w:val="99"/>
    <w:rsid w:val="008346D0"/>
    <w:rPr>
      <w:kern w:val="2"/>
      <w:sz w:val="18"/>
      <w:szCs w:val="18"/>
    </w:rPr>
  </w:style>
  <w:style w:type="table" w:customStyle="1" w:styleId="1">
    <w:name w:val="网格型1"/>
    <w:basedOn w:val="a1"/>
    <w:uiPriority w:val="59"/>
    <w:rsid w:val="004F2A7A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95774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2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6147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49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7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75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98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05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2" w:space="0" w:color="EEEEEE"/>
                                                <w:bottom w:val="single" w:sz="6" w:space="0" w:color="EEEEEE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171966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1F0D9-4BA1-4A09-9D47-2ACD2AA13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1C567F93</Template>
  <TotalTime>4</TotalTime>
  <Pages>1</Pages>
  <Words>502</Words>
  <Characters>1116</Characters>
  <Application>Microsoft Office Word</Application>
  <DocSecurity>0</DocSecurity>
  <Lines>9</Lines>
  <Paragraphs>3</Paragraphs>
  <ScaleCrop>false</ScaleCrop>
  <Company>HEDY</Company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剩余动物使用申请表</dc:title>
  <dc:creator>叶敏</dc:creator>
  <cp:lastModifiedBy>马帅飞</cp:lastModifiedBy>
  <cp:revision>3</cp:revision>
  <cp:lastPrinted>2022-02-23T03:35:00Z</cp:lastPrinted>
  <dcterms:created xsi:type="dcterms:W3CDTF">2022-02-23T05:17:00Z</dcterms:created>
  <dcterms:modified xsi:type="dcterms:W3CDTF">2022-03-02T05:55:00Z</dcterms:modified>
</cp:coreProperties>
</file>